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0" w:rsidRDefault="006A21E0" w:rsidP="006A21E0">
      <w:pPr>
        <w:spacing w:line="240" w:lineRule="auto"/>
        <w:rPr>
          <w:lang w:bidi="en-US"/>
        </w:rPr>
      </w:pPr>
      <w:r>
        <w:rPr>
          <w:lang w:bidi="en-US"/>
        </w:rPr>
        <w:t xml:space="preserve">               </w: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C3B12FC" wp14:editId="4154279C">
            <wp:simplePos x="0" y="0"/>
            <wp:positionH relativeFrom="margin">
              <wp:align>center</wp:align>
            </wp:positionH>
            <wp:positionV relativeFrom="paragraph">
              <wp:posOffset>-390525</wp:posOffset>
            </wp:positionV>
            <wp:extent cx="8001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086" y="20965"/>
                <wp:lineTo x="21086" y="0"/>
                <wp:lineTo x="0" y="0"/>
              </wp:wrapPolygon>
            </wp:wrapTight>
            <wp:docPr id="15" name="Image 135" descr="../../../../Mes%20Documents/Mes%20images/DRAPEAU_seneg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5" descr="../../../../Mes%20Documents/Mes%20images/DRAPEAU_senegal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bidi="en-US"/>
        </w:rPr>
        <w:t xml:space="preserve">                                                </w:t>
      </w:r>
    </w:p>
    <w:p w:rsidR="006A21E0" w:rsidRDefault="000102B9" w:rsidP="006A21E0">
      <w:pPr>
        <w:spacing w:line="240" w:lineRule="auto"/>
        <w:jc w:val="center"/>
        <w:rPr>
          <w:lang w:bidi="en-US"/>
        </w:rPr>
      </w:pPr>
      <w:r>
        <w:rPr>
          <w:lang w:bidi="en-US"/>
        </w:rPr>
        <w:t xml:space="preserve">  </w:t>
      </w:r>
    </w:p>
    <w:p w:rsidR="006A21E0" w:rsidRDefault="006A21E0" w:rsidP="006A21E0">
      <w:pPr>
        <w:spacing w:line="240" w:lineRule="auto"/>
        <w:jc w:val="center"/>
        <w:rPr>
          <w:lang w:bidi="en-US"/>
        </w:rPr>
      </w:pPr>
      <w:r>
        <w:rPr>
          <w:lang w:bidi="en-US"/>
        </w:rPr>
        <w:t>REPUBLIQUE DU SENEGAL</w:t>
      </w:r>
    </w:p>
    <w:p w:rsidR="006A21E0" w:rsidRPr="00742869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16"/>
          <w:szCs w:val="16"/>
          <w:lang w:bidi="en-US"/>
        </w:rPr>
      </w:pPr>
      <w:r>
        <w:rPr>
          <w:rFonts w:ascii="Cambria" w:eastAsia="Times New Roman" w:hAnsi="Cambria" w:cs="Times New Roman"/>
          <w:b/>
          <w:sz w:val="16"/>
          <w:szCs w:val="16"/>
          <w:lang w:bidi="en-US"/>
        </w:rPr>
        <w:t>Un Peuple – Un But – Une Foi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>MINISTERE DE L'ENSEIGNEMENT SUPERIEUR ET DE LA RECHERCHE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rFonts w:ascii="Cambria" w:eastAsia="Times New Roman" w:hAnsi="Cambria" w:cs="Times New Roman"/>
          <w:b/>
          <w:caps/>
          <w:lang w:bidi="en-US"/>
        </w:rPr>
        <w:t>U</w:t>
      </w:r>
      <w:r>
        <w:rPr>
          <w:rFonts w:ascii="Cambria" w:eastAsia="Times New Roman" w:hAnsi="Cambria" w:cs="Times New Roman"/>
          <w:b/>
          <w:smallCaps/>
          <w:lang w:bidi="en-US"/>
        </w:rPr>
        <w:t>NIVERSITE</w:t>
      </w:r>
      <w:r>
        <w:rPr>
          <w:rFonts w:ascii="Cambria" w:eastAsia="Times New Roman" w:hAnsi="Cambria" w:cs="Times New Roman"/>
          <w:b/>
          <w:lang w:bidi="en-US"/>
        </w:rPr>
        <w:t xml:space="preserve"> DE THIES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noProof/>
          <w:lang w:eastAsia="fr-FR"/>
        </w:rPr>
        <w:drawing>
          <wp:inline distT="0" distB="0" distL="0" distR="0" wp14:anchorId="54C8A3C5" wp14:editId="303F9B21">
            <wp:extent cx="888057" cy="900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05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</w:pP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U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.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F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.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R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 xml:space="preserve"> DE 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S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 xml:space="preserve">CIENCES ET </w:t>
      </w:r>
      <w:r>
        <w:rPr>
          <w:rFonts w:ascii="Cambria" w:eastAsia="Times New Roman" w:hAnsi="Cambria" w:cs="Times New Roman"/>
          <w:b/>
          <w:caps/>
          <w:sz w:val="28"/>
          <w:szCs w:val="28"/>
          <w:lang w:bidi="en-US"/>
        </w:rPr>
        <w:t>T</w:t>
      </w:r>
      <w:r>
        <w:rPr>
          <w:rFonts w:ascii="Cambria" w:eastAsia="Times New Roman" w:hAnsi="Cambria" w:cs="Times New Roman"/>
          <w:b/>
          <w:smallCaps/>
          <w:sz w:val="28"/>
          <w:szCs w:val="28"/>
          <w:lang w:bidi="en-US"/>
        </w:rPr>
        <w:t>ECHNOLOGIES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b/>
          <w:smallCaps/>
          <w:lang w:bidi="en-US"/>
        </w:rPr>
      </w:pPr>
      <w:r>
        <w:rPr>
          <w:rFonts w:ascii="Cambria" w:eastAsia="Times New Roman" w:hAnsi="Cambria" w:cs="Times New Roman"/>
          <w:b/>
          <w:caps/>
          <w:lang w:bidi="en-US"/>
        </w:rPr>
        <w:t>DEPARTEMENT INFORMATIQUE</w:t>
      </w:r>
    </w:p>
    <w:p w:rsidR="006A21E0" w:rsidRPr="00E61C4F" w:rsidRDefault="006A21E0" w:rsidP="006A21E0">
      <w:pPr>
        <w:spacing w:line="240" w:lineRule="auto"/>
        <w:rPr>
          <w:rFonts w:ascii="Cambria" w:eastAsia="Times New Roman" w:hAnsi="Cambria" w:cs="Times New Roman"/>
          <w:sz w:val="2"/>
          <w:szCs w:val="2"/>
          <w:lang w:bidi="en-US"/>
        </w:rPr>
      </w:pPr>
    </w:p>
    <w:p w:rsidR="006A21E0" w:rsidRDefault="006A21E0" w:rsidP="00373B4F">
      <w:pPr>
        <w:spacing w:line="240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 xml:space="preserve">Mémoire de fin </w:t>
      </w:r>
      <w:r w:rsidR="00071031">
        <w:rPr>
          <w:rFonts w:ascii="Cambria" w:eastAsia="Times New Roman" w:hAnsi="Cambria" w:cs="Times New Roman"/>
          <w:lang w:bidi="en-US"/>
        </w:rPr>
        <w:t>d</w:t>
      </w:r>
      <w:r w:rsidR="00373B4F">
        <w:rPr>
          <w:rFonts w:ascii="Cambria" w:eastAsia="Times New Roman" w:hAnsi="Cambria" w:cs="Times New Roman"/>
          <w:lang w:bidi="en-US"/>
        </w:rPr>
        <w:t>e cycle</w:t>
      </w:r>
      <w:r w:rsidR="00E70CB4">
        <w:rPr>
          <w:rFonts w:ascii="Cambria" w:eastAsia="Times New Roman" w:hAnsi="Cambria" w:cs="Times New Roman"/>
          <w:lang w:bidi="en-US"/>
        </w:rPr>
        <w:t xml:space="preserve"> </w:t>
      </w:r>
      <w:r>
        <w:rPr>
          <w:rFonts w:ascii="Cambria" w:eastAsia="Times New Roman" w:hAnsi="Cambria" w:cs="Times New Roman"/>
          <w:lang w:bidi="en-US"/>
        </w:rPr>
        <w:t>pour l’obtention du diplôme de</w:t>
      </w:r>
    </w:p>
    <w:p w:rsidR="006A21E0" w:rsidRPr="00115DFE" w:rsidRDefault="006A21E0" w:rsidP="006A21E0">
      <w:pPr>
        <w:spacing w:line="240" w:lineRule="auto"/>
        <w:rPr>
          <w:rFonts w:ascii="Cambria" w:eastAsia="Times New Roman" w:hAnsi="Cambria" w:cs="Times New Roman"/>
          <w:smallCaps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 xml:space="preserve">                                   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 xml:space="preserve">Master Informatique -Option Génie </w:t>
      </w:r>
      <w:r>
        <w:rPr>
          <w:rFonts w:ascii="Cambria" w:eastAsia="Times New Roman" w:hAnsi="Cambria" w:cs="Times New Roman"/>
          <w:b/>
          <w:smallCaps/>
          <w:lang w:bidi="en-US"/>
        </w:rPr>
        <w:t>Logiciel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 xml:space="preserve"> </w:t>
      </w:r>
      <w:r w:rsidRPr="00115DFE">
        <w:rPr>
          <w:rFonts w:ascii="Cambria" w:eastAsia="Times New Roman" w:hAnsi="Cambria" w:cs="Times New Roman"/>
          <w:smallCaps/>
          <w:lang w:bidi="en-US"/>
        </w:rPr>
        <w:t>(</w:t>
      </w:r>
      <w:r w:rsidRPr="00115DFE">
        <w:rPr>
          <w:rFonts w:ascii="Cambria" w:eastAsia="Times New Roman" w:hAnsi="Cambria" w:cs="Times New Roman"/>
          <w:b/>
          <w:smallCaps/>
          <w:lang w:bidi="en-US"/>
        </w:rPr>
        <w:t>MIGL</w:t>
      </w:r>
      <w:r w:rsidRPr="00115DFE">
        <w:rPr>
          <w:rFonts w:ascii="Cambria" w:eastAsia="Times New Roman" w:hAnsi="Cambria" w:cs="Times New Roman"/>
          <w:smallCaps/>
          <w:lang w:bidi="en-US"/>
        </w:rPr>
        <w:t>)</w:t>
      </w:r>
    </w:p>
    <w:p w:rsidR="006A21E0" w:rsidRPr="00E941CA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2"/>
          <w:szCs w:val="2"/>
          <w:lang w:bidi="en-US"/>
        </w:rPr>
      </w:pPr>
    </w:p>
    <w:tbl>
      <w:tblPr>
        <w:tblStyle w:val="Grilledutableau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A21E0" w:rsidTr="00FF0938">
        <w:tc>
          <w:tcPr>
            <w:tcW w:w="5000" w:type="pct"/>
          </w:tcPr>
          <w:p w:rsidR="006A21E0" w:rsidRPr="00E61C4F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sz w:val="16"/>
                <w:szCs w:val="16"/>
                <w:lang w:bidi="en-US"/>
              </w:rPr>
            </w:pPr>
          </w:p>
          <w:p w:rsidR="006A21E0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lang w:bidi="en-US"/>
              </w:rPr>
            </w:pPr>
            <w:r>
              <w:rPr>
                <w:rFonts w:ascii="Copperplate Gothic Bold" w:hAnsi="Copperplate Gothic Bold"/>
                <w:sz w:val="32"/>
                <w:szCs w:val="28"/>
              </w:rPr>
              <w:t xml:space="preserve">POC : </w:t>
            </w:r>
            <w:r w:rsidRPr="00601A1F">
              <w:rPr>
                <w:rFonts w:ascii="Copperplate Gothic Bold" w:hAnsi="Copperplate Gothic Bold"/>
                <w:sz w:val="32"/>
                <w:szCs w:val="28"/>
              </w:rPr>
              <w:t>Créer une extension de Ms-Word pour permettre un travail collaboratif sur un même document</w:t>
            </w:r>
            <w:r>
              <w:rPr>
                <w:rFonts w:ascii="Cambria" w:eastAsia="Times New Roman" w:hAnsi="Cambria" w:cs="Times New Roman"/>
                <w:lang w:bidi="en-US"/>
              </w:rPr>
              <w:t>.</w:t>
            </w:r>
          </w:p>
        </w:tc>
      </w:tr>
      <w:tr w:rsidR="006A21E0" w:rsidTr="00FF0938">
        <w:trPr>
          <w:trHeight w:val="63"/>
        </w:trPr>
        <w:tc>
          <w:tcPr>
            <w:tcW w:w="5000" w:type="pct"/>
          </w:tcPr>
          <w:p w:rsidR="006A21E0" w:rsidRDefault="006A21E0" w:rsidP="00FF093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bidi="en-US"/>
              </w:rPr>
            </w:pPr>
          </w:p>
        </w:tc>
      </w:tr>
    </w:tbl>
    <w:p w:rsidR="006A21E0" w:rsidRPr="00E61C4F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z w:val="14"/>
          <w:szCs w:val="14"/>
          <w:lang w:bidi="en-US"/>
        </w:rPr>
      </w:pPr>
    </w:p>
    <w:p w:rsidR="006A21E0" w:rsidRDefault="006A21E0" w:rsidP="006A21E0">
      <w:pPr>
        <w:spacing w:line="252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 xml:space="preserve">Présenté et soutenu publiquement le __ Décembre 2016 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lang w:bidi="en-US"/>
        </w:rPr>
      </w:pPr>
      <w:r>
        <w:rPr>
          <w:rFonts w:ascii="Cambria" w:eastAsia="Times New Roman" w:hAnsi="Cambria" w:cs="Times New Roman"/>
          <w:lang w:bidi="en-US"/>
        </w:rPr>
        <w:t>Par</w:t>
      </w:r>
    </w:p>
    <w:p w:rsidR="006A21E0" w:rsidRDefault="006A21E0" w:rsidP="006A21E0">
      <w:pPr>
        <w:spacing w:line="240" w:lineRule="auto"/>
        <w:jc w:val="center"/>
        <w:rPr>
          <w:rFonts w:ascii="Cambria" w:eastAsia="Times New Roman" w:hAnsi="Cambria" w:cs="Times New Roman"/>
          <w:smallCaps/>
          <w:lang w:bidi="en-US"/>
        </w:rPr>
      </w:pPr>
      <w:r>
        <w:rPr>
          <w:rFonts w:ascii="Cambria" w:eastAsia="Times New Roman" w:hAnsi="Cambria" w:cs="Times New Roman"/>
          <w:smallCaps/>
          <w:lang w:bidi="en-US"/>
        </w:rPr>
        <w:t xml:space="preserve">M. </w:t>
      </w:r>
      <w:proofErr w:type="spellStart"/>
      <w:r>
        <w:rPr>
          <w:rFonts w:ascii="Cambria" w:eastAsia="Times New Roman" w:hAnsi="Cambria" w:cs="Times New Roman"/>
          <w:smallCaps/>
          <w:lang w:bidi="en-US"/>
        </w:rPr>
        <w:t>Djiga</w:t>
      </w:r>
      <w:proofErr w:type="spellEnd"/>
      <w:r w:rsidRPr="00115DFE">
        <w:rPr>
          <w:rFonts w:ascii="Cambria" w:eastAsia="Times New Roman" w:hAnsi="Cambria" w:cs="Times New Roman"/>
          <w:smallCaps/>
          <w:lang w:bidi="en-US"/>
        </w:rPr>
        <w:t xml:space="preserve"> </w:t>
      </w:r>
      <w:r>
        <w:rPr>
          <w:rFonts w:ascii="Cambria" w:eastAsia="Times New Roman" w:hAnsi="Cambria" w:cs="Times New Roman"/>
          <w:smallCaps/>
          <w:lang w:bidi="en-US"/>
        </w:rPr>
        <w:t>SENE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6A21E0" w:rsidTr="00FF0938">
        <w:tc>
          <w:tcPr>
            <w:tcW w:w="1059" w:type="pct"/>
            <w:hideMark/>
          </w:tcPr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Président :</w:t>
            </w:r>
          </w:p>
        </w:tc>
        <w:tc>
          <w:tcPr>
            <w:tcW w:w="3941" w:type="pct"/>
          </w:tcPr>
          <w:p w:rsidR="006A21E0" w:rsidRDefault="00D216A1" w:rsidP="00D216A1">
            <w:pPr>
              <w:spacing w:line="252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Pr</w:t>
            </w:r>
            <w:r w:rsidR="006A21E0">
              <w:rPr>
                <w:rFonts w:ascii="Cambria" w:eastAsia="Times New Roman" w:hAnsi="Cambria" w:cs="Times New Roman"/>
                <w:b/>
                <w:lang w:bidi="en-US"/>
              </w:rPr>
              <w:t xml:space="preserve">. </w:t>
            </w:r>
            <w:r>
              <w:rPr>
                <w:rFonts w:ascii="Cambria" w:eastAsia="Times New Roman" w:hAnsi="Cambria" w:cs="Times New Roman"/>
                <w:b/>
                <w:lang w:bidi="en-US"/>
              </w:rPr>
              <w:t>Ousmane SALL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</w:tc>
      </w:tr>
      <w:tr w:rsidR="006A21E0" w:rsidTr="00FF0938">
        <w:tc>
          <w:tcPr>
            <w:tcW w:w="1059" w:type="pct"/>
            <w:hideMark/>
          </w:tcPr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Examinateurs :</w:t>
            </w:r>
          </w:p>
        </w:tc>
        <w:tc>
          <w:tcPr>
            <w:tcW w:w="3941" w:type="pct"/>
          </w:tcPr>
          <w:p w:rsidR="006A21E0" w:rsidRDefault="00D216A1" w:rsidP="00D216A1">
            <w:pPr>
              <w:spacing w:line="252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Dr</w:t>
            </w:r>
            <w:r w:rsidR="006A21E0">
              <w:rPr>
                <w:rFonts w:ascii="Cambria" w:eastAsia="Times New Roman" w:hAnsi="Cambria" w:cs="Times New Roman"/>
                <w:b/>
                <w:lang w:bidi="en-US"/>
              </w:rPr>
              <w:t xml:space="preserve">. </w:t>
            </w:r>
            <w:proofErr w:type="spellStart"/>
            <w:r>
              <w:rPr>
                <w:rFonts w:ascii="Cambria" w:eastAsia="Times New Roman" w:hAnsi="Cambria" w:cs="Times New Roman"/>
                <w:b/>
                <w:lang w:bidi="en-US"/>
              </w:rPr>
              <w:t>Cheikhou</w:t>
            </w:r>
            <w:proofErr w:type="spellEnd"/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 THIAM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</w:t>
            </w:r>
            <w:bookmarkStart w:id="0" w:name="_GoBack"/>
            <w:bookmarkEnd w:id="0"/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/>
                <w:sz w:val="22"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___. ________________________________________________________</w:t>
            </w:r>
          </w:p>
          <w:p w:rsidR="006A21E0" w:rsidRDefault="006A21E0" w:rsidP="00FF0938">
            <w:pPr>
              <w:spacing w:line="252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____________________________________________________________</w:t>
            </w:r>
          </w:p>
          <w:p w:rsidR="006A21E0" w:rsidRDefault="006A21E0" w:rsidP="00FF0938">
            <w:pPr>
              <w:spacing w:line="252" w:lineRule="auto"/>
              <w:jc w:val="both"/>
              <w:rPr>
                <w:rFonts w:ascii="Cambria" w:eastAsia="Times New Roman" w:hAnsi="Cambria" w:cs="Times New Roman"/>
                <w:bCs/>
                <w:sz w:val="6"/>
                <w:szCs w:val="6"/>
                <w:lang w:bidi="en-US"/>
              </w:rPr>
            </w:pPr>
          </w:p>
        </w:tc>
      </w:tr>
      <w:tr w:rsidR="006A21E0" w:rsidTr="00FF0938">
        <w:tc>
          <w:tcPr>
            <w:tcW w:w="1059" w:type="pct"/>
            <w:hideMark/>
          </w:tcPr>
          <w:p w:rsidR="006A21E0" w:rsidRPr="00115DFE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Encadreurs :</w:t>
            </w:r>
          </w:p>
        </w:tc>
        <w:tc>
          <w:tcPr>
            <w:tcW w:w="3941" w:type="pct"/>
            <w:hideMark/>
          </w:tcPr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>Pr Mouhamadou THIAM</w:t>
            </w:r>
          </w:p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Cs/>
                <w:lang w:bidi="en-US"/>
              </w:rPr>
            </w:pPr>
            <w:r>
              <w:rPr>
                <w:rFonts w:ascii="Cambria" w:eastAsia="Times New Roman" w:hAnsi="Cambria" w:cs="Times New Roman"/>
                <w:bCs/>
                <w:lang w:bidi="en-US"/>
              </w:rPr>
              <w:t>Professeur à l’Université de Thiès(Sénégal)</w:t>
            </w:r>
          </w:p>
          <w:p w:rsidR="006A21E0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b/>
                <w:lang w:bidi="en-US"/>
              </w:rPr>
            </w:pPr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M. Mamadou </w:t>
            </w:r>
            <w:proofErr w:type="spellStart"/>
            <w:r>
              <w:rPr>
                <w:rFonts w:ascii="Cambria" w:eastAsia="Times New Roman" w:hAnsi="Cambria" w:cs="Times New Roman"/>
                <w:b/>
                <w:lang w:bidi="en-US"/>
              </w:rPr>
              <w:t>Bassirou</w:t>
            </w:r>
            <w:proofErr w:type="spellEnd"/>
            <w:r>
              <w:rPr>
                <w:rFonts w:ascii="Cambria" w:eastAsia="Times New Roman" w:hAnsi="Cambria" w:cs="Times New Roman"/>
                <w:b/>
                <w:lang w:bidi="en-US"/>
              </w:rPr>
              <w:t xml:space="preserve"> THIAM</w:t>
            </w:r>
          </w:p>
          <w:p w:rsidR="006A21E0" w:rsidRPr="00647504" w:rsidRDefault="006A21E0" w:rsidP="00FF0938">
            <w:pPr>
              <w:spacing w:line="240" w:lineRule="auto"/>
              <w:rPr>
                <w:rFonts w:ascii="Cambria" w:eastAsia="Times New Roman" w:hAnsi="Cambria" w:cs="Times New Roman"/>
                <w:lang w:bidi="en-US"/>
              </w:rPr>
            </w:pPr>
            <w:r w:rsidRPr="00647504">
              <w:rPr>
                <w:rFonts w:ascii="Cambria" w:eastAsia="Times New Roman" w:hAnsi="Cambria" w:cs="Times New Roman"/>
                <w:lang w:bidi="en-US"/>
              </w:rPr>
              <w:t>Chef de projet à GDC Atos Sénégal</w:t>
            </w:r>
          </w:p>
        </w:tc>
      </w:tr>
    </w:tbl>
    <w:p w:rsidR="000C38D1" w:rsidRDefault="00C13BA2" w:rsidP="00780275">
      <w:pPr>
        <w:tabs>
          <w:tab w:val="left" w:pos="2940"/>
        </w:tabs>
        <w:spacing w:before="240" w:line="240" w:lineRule="auto"/>
        <w:jc w:val="center"/>
        <w:rPr>
          <w:rFonts w:ascii="Cambria" w:eastAsia="Times New Roman" w:hAnsi="Cambria" w:cs="Times New Roman"/>
          <w:b/>
          <w:lang w:bidi="en-US"/>
        </w:rPr>
      </w:pPr>
      <w:r>
        <w:rPr>
          <w:rFonts w:ascii="Cambria" w:eastAsia="Times New Roman" w:hAnsi="Cambria" w:cs="Times New Roman"/>
          <w:b/>
          <w:lang w:bidi="en-US"/>
        </w:rPr>
        <w:t>Année Académique 2015/201</w:t>
      </w:r>
      <w:bookmarkStart w:id="1" w:name="_Toc468224688"/>
      <w:r>
        <w:rPr>
          <w:rFonts w:ascii="Cambria" w:eastAsia="Times New Roman" w:hAnsi="Cambria" w:cs="Times New Roman"/>
          <w:b/>
          <w:lang w:bidi="en-US"/>
        </w:rPr>
        <w:t>2</w:t>
      </w:r>
      <w:bookmarkEnd w:id="1"/>
    </w:p>
    <w:p w:rsidR="003753B8" w:rsidRPr="00FC4AB6" w:rsidRDefault="003753B8" w:rsidP="003753B8">
      <w:pPr>
        <w:pStyle w:val="Sansinterligne"/>
        <w:rPr>
          <w:rFonts w:ascii="Cambria" w:hAnsi="Cambria"/>
          <w:b/>
          <w:bCs/>
          <w:sz w:val="72"/>
          <w:szCs w:val="72"/>
        </w:rPr>
      </w:pPr>
      <w:r w:rsidRPr="00FC4AB6">
        <w:rPr>
          <w:rFonts w:ascii="Cambria" w:hAnsi="Cambria"/>
          <w:b/>
          <w:bCs/>
          <w:sz w:val="72"/>
          <w:szCs w:val="72"/>
        </w:rPr>
        <w:lastRenderedPageBreak/>
        <w:t>Résumé</w:t>
      </w:r>
    </w:p>
    <w:p w:rsidR="003753B8" w:rsidRDefault="003753B8" w:rsidP="003753B8">
      <w:pPr>
        <w:spacing w:after="200" w:line="276" w:lineRule="auto"/>
        <w:ind w:firstLine="708"/>
        <w:jc w:val="both"/>
        <w:rPr>
          <w:rFonts w:cs="Times New Roman"/>
          <w:szCs w:val="24"/>
        </w:rPr>
      </w:pPr>
    </w:p>
    <w:p w:rsidR="003753B8" w:rsidRDefault="003753B8" w:rsidP="003753B8">
      <w:pPr>
        <w:spacing w:after="200" w:line="276" w:lineRule="auto"/>
        <w:ind w:firstLine="708"/>
        <w:jc w:val="both"/>
      </w:pPr>
      <w:r w:rsidRPr="0044653B">
        <w:rPr>
          <w:rFonts w:cs="Times New Roman"/>
          <w:szCs w:val="24"/>
        </w:rPr>
        <w:t xml:space="preserve">Dans ce </w:t>
      </w:r>
      <w:r>
        <w:rPr>
          <w:rFonts w:cs="Times New Roman"/>
          <w:szCs w:val="24"/>
        </w:rPr>
        <w:t>document, nous</w:t>
      </w:r>
      <w:r w:rsidRPr="0044653B">
        <w:rPr>
          <w:rFonts w:cs="Times New Roman"/>
          <w:szCs w:val="24"/>
        </w:rPr>
        <w:t xml:space="preserve"> relaterons les différents aspects de la réalisation</w:t>
      </w:r>
      <w:r>
        <w:rPr>
          <w:rFonts w:cs="Times New Roman"/>
          <w:szCs w:val="24"/>
        </w:rPr>
        <w:t xml:space="preserve">                </w:t>
      </w:r>
      <w:r w:rsidRPr="00720764">
        <w:rPr>
          <w:rFonts w:cs="Times New Roman"/>
          <w:color w:val="000000" w:themeColor="text1"/>
          <w:szCs w:val="24"/>
        </w:rPr>
        <w:t>d'un outil bureautique</w:t>
      </w:r>
      <w:r>
        <w:rPr>
          <w:rFonts w:cs="Times New Roman"/>
          <w:color w:val="000000" w:themeColor="text1"/>
          <w:szCs w:val="24"/>
        </w:rPr>
        <w:t xml:space="preserve"> qui s’appuiera sur un logiciel de traitement de texte pour permettre de travailler de façon collaborative</w:t>
      </w:r>
      <w:r w:rsidRPr="0044653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Ce prototype </w:t>
      </w:r>
      <w:r w:rsidRPr="0044653B">
        <w:rPr>
          <w:rFonts w:cs="Times New Roman"/>
          <w:szCs w:val="24"/>
        </w:rPr>
        <w:t xml:space="preserve">donnera l'opportunité à différents collaborateurs </w:t>
      </w:r>
      <w:r>
        <w:rPr>
          <w:rFonts w:cs="Times New Roman"/>
          <w:szCs w:val="24"/>
        </w:rPr>
        <w:t>d’éditer conjointement un document de façon simultanée. Aussi, les intervenants au projet auront la possibilité de charger les anciennes versions</w:t>
      </w:r>
      <w:r w:rsidRPr="0044653B">
        <w:rPr>
          <w:rFonts w:cs="Times New Roman"/>
          <w:szCs w:val="24"/>
        </w:rPr>
        <w:t xml:space="preserve"> d</w:t>
      </w:r>
      <w:r>
        <w:rPr>
          <w:rFonts w:cs="Times New Roman"/>
          <w:szCs w:val="24"/>
        </w:rPr>
        <w:t>’</w:t>
      </w:r>
      <w:r w:rsidRPr="0044653B">
        <w:rPr>
          <w:rFonts w:cs="Times New Roman"/>
          <w:szCs w:val="24"/>
        </w:rPr>
        <w:t>u</w:t>
      </w:r>
      <w:r>
        <w:rPr>
          <w:rFonts w:cs="Times New Roman"/>
          <w:szCs w:val="24"/>
        </w:rPr>
        <w:t>n</w:t>
      </w:r>
      <w:r w:rsidRPr="0044653B">
        <w:rPr>
          <w:rFonts w:cs="Times New Roman"/>
          <w:szCs w:val="24"/>
        </w:rPr>
        <w:t xml:space="preserve"> document </w:t>
      </w:r>
      <w:r>
        <w:rPr>
          <w:rFonts w:cs="Times New Roman"/>
          <w:szCs w:val="24"/>
        </w:rPr>
        <w:t>à l’aide d’un</w:t>
      </w:r>
      <w:r w:rsidRPr="0044653B">
        <w:rPr>
          <w:rFonts w:cs="Times New Roman"/>
          <w:szCs w:val="24"/>
        </w:rPr>
        <w:t xml:space="preserve"> système de </w:t>
      </w:r>
      <w:r>
        <w:rPr>
          <w:rFonts w:cs="Times New Roman"/>
          <w:b/>
          <w:szCs w:val="24"/>
        </w:rPr>
        <w:t>gestion de versions</w:t>
      </w:r>
      <w:r w:rsidRPr="0044653B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Et ainsi faciliter la tâche au superviseur pour contrôler l’évolution du document ainsi que les actions effectuées par chacun des participants au projet.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4653B">
        <w:rPr>
          <w:rFonts w:cs="Times New Roman"/>
          <w:szCs w:val="24"/>
        </w:rPr>
        <w:t xml:space="preserve">Face aux </w:t>
      </w:r>
      <w:r>
        <w:rPr>
          <w:rFonts w:cs="Times New Roman"/>
          <w:szCs w:val="24"/>
        </w:rPr>
        <w:t>limites</w:t>
      </w:r>
      <w:r w:rsidRPr="0044653B">
        <w:rPr>
          <w:rFonts w:cs="Times New Roman"/>
          <w:szCs w:val="24"/>
        </w:rPr>
        <w:t xml:space="preserve"> de </w:t>
      </w:r>
      <w:r>
        <w:rPr>
          <w:rFonts w:cs="Times New Roman"/>
          <w:szCs w:val="24"/>
        </w:rPr>
        <w:t xml:space="preserve">certains </w:t>
      </w:r>
      <w:r w:rsidRPr="0044653B">
        <w:rPr>
          <w:rFonts w:cs="Times New Roman"/>
          <w:szCs w:val="24"/>
        </w:rPr>
        <w:t xml:space="preserve">outils existants, </w:t>
      </w:r>
      <w:r>
        <w:rPr>
          <w:rFonts w:cs="Times New Roman"/>
          <w:szCs w:val="24"/>
        </w:rPr>
        <w:t>et au problème de confidentialité des données</w:t>
      </w:r>
      <w:r w:rsidRPr="0044653B">
        <w:rPr>
          <w:rFonts w:cs="Times New Roman"/>
          <w:szCs w:val="24"/>
        </w:rPr>
        <w:t xml:space="preserve">, notre structure d'accueil </w:t>
      </w:r>
      <w:r w:rsidRPr="00ED567D">
        <w:rPr>
          <w:rFonts w:cs="Times New Roman"/>
          <w:b/>
          <w:szCs w:val="24"/>
        </w:rPr>
        <w:t>GDC</w:t>
      </w:r>
      <w:r>
        <w:rPr>
          <w:rFonts w:cs="Times New Roman"/>
          <w:szCs w:val="24"/>
        </w:rPr>
        <w:t xml:space="preserve"> </w:t>
      </w:r>
      <w:r w:rsidRPr="0044653B">
        <w:rPr>
          <w:rFonts w:cs="Times New Roman"/>
          <w:b/>
          <w:szCs w:val="24"/>
        </w:rPr>
        <w:t>Atos Sénégal</w:t>
      </w:r>
      <w:r w:rsidRPr="0044653B">
        <w:rPr>
          <w:rFonts w:cs="Times New Roman"/>
          <w:szCs w:val="24"/>
        </w:rPr>
        <w:t xml:space="preserve"> propose comme </w:t>
      </w:r>
      <w:r>
        <w:rPr>
          <w:rFonts w:cs="Times New Roman"/>
          <w:szCs w:val="24"/>
        </w:rPr>
        <w:t>prototype :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un </w:t>
      </w:r>
      <w:r>
        <w:rPr>
          <w:rFonts w:cs="Times New Roman"/>
          <w:b/>
          <w:szCs w:val="24"/>
        </w:rPr>
        <w:t>applicatif desktop</w:t>
      </w:r>
      <w:r w:rsidRPr="0044653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Il s’agira de concevoir </w:t>
      </w:r>
      <w:r w:rsidRPr="0044653B">
        <w:rPr>
          <w:rFonts w:cs="Times New Roman"/>
          <w:szCs w:val="24"/>
        </w:rPr>
        <w:t xml:space="preserve">une application distribuée qui répondra aux attentes des utilisateurs en fournissant </w:t>
      </w:r>
      <w:r>
        <w:rPr>
          <w:rFonts w:cs="Times New Roman"/>
          <w:szCs w:val="24"/>
        </w:rPr>
        <w:t>les</w:t>
      </w:r>
      <w:r w:rsidRPr="0044653B">
        <w:rPr>
          <w:rFonts w:cs="Times New Roman"/>
          <w:szCs w:val="24"/>
        </w:rPr>
        <w:t xml:space="preserve"> fonctionnalités</w:t>
      </w:r>
      <w:r>
        <w:rPr>
          <w:rFonts w:cs="Times New Roman"/>
          <w:szCs w:val="24"/>
        </w:rPr>
        <w:t xml:space="preserve"> nécessaires dans 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le dessein de </w:t>
      </w:r>
      <w:r w:rsidRPr="0044653B">
        <w:rPr>
          <w:rFonts w:cs="Times New Roman"/>
          <w:szCs w:val="24"/>
        </w:rPr>
        <w:t>facilite</w:t>
      </w:r>
      <w:r>
        <w:rPr>
          <w:rFonts w:cs="Times New Roman"/>
          <w:szCs w:val="24"/>
        </w:rPr>
        <w:t>r</w:t>
      </w:r>
      <w:r w:rsidRPr="0044653B">
        <w:rPr>
          <w:rFonts w:cs="Times New Roman"/>
          <w:szCs w:val="24"/>
        </w:rPr>
        <w:t xml:space="preserve"> et</w:t>
      </w:r>
      <w:r>
        <w:rPr>
          <w:rFonts w:cs="Times New Roman"/>
          <w:szCs w:val="24"/>
        </w:rPr>
        <w:t xml:space="preserve"> de</w:t>
      </w:r>
      <w:r w:rsidRPr="004465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promouvoir</w:t>
      </w:r>
      <w:r w:rsidRPr="0044653B">
        <w:rPr>
          <w:rFonts w:cs="Times New Roman"/>
          <w:szCs w:val="24"/>
        </w:rPr>
        <w:t xml:space="preserve"> le travail en équipe. En outre, </w:t>
      </w:r>
      <w:r>
        <w:rPr>
          <w:rFonts w:cs="Times New Roman"/>
          <w:szCs w:val="24"/>
        </w:rPr>
        <w:t>cela</w:t>
      </w:r>
      <w:r w:rsidRPr="0044653B">
        <w:rPr>
          <w:rFonts w:cs="Times New Roman"/>
          <w:szCs w:val="24"/>
        </w:rPr>
        <w:t xml:space="preserve"> consiste à permettre aux collaborateurs de travailler plus efficacement tout en engendrant un gain de temps considérable</w:t>
      </w:r>
      <w:r>
        <w:rPr>
          <w:rFonts w:cs="Times New Roman"/>
          <w:szCs w:val="24"/>
        </w:rPr>
        <w:t>, et faciliter le suivi d’un document et le travail en équipe.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4653B">
        <w:rPr>
          <w:rFonts w:cs="Times New Roman"/>
          <w:szCs w:val="24"/>
        </w:rPr>
        <w:t xml:space="preserve">Afin de rendre tout ceci effectif, nous </w:t>
      </w:r>
      <w:r>
        <w:rPr>
          <w:rFonts w:cs="Times New Roman"/>
          <w:szCs w:val="24"/>
        </w:rPr>
        <w:t>choisissons d'</w:t>
      </w:r>
      <w:r w:rsidRPr="0044653B">
        <w:rPr>
          <w:rFonts w:cs="Times New Roman"/>
          <w:szCs w:val="24"/>
        </w:rPr>
        <w:t xml:space="preserve">implémenter ces fonctionnalités dans </w:t>
      </w:r>
      <w:r>
        <w:rPr>
          <w:rFonts w:cs="Times New Roman"/>
          <w:szCs w:val="24"/>
        </w:rPr>
        <w:t xml:space="preserve">le logiciel </w:t>
      </w:r>
      <w:r w:rsidRPr="0044653B">
        <w:rPr>
          <w:rFonts w:cs="Times New Roman"/>
          <w:b/>
          <w:szCs w:val="24"/>
        </w:rPr>
        <w:t>ms-Word</w:t>
      </w:r>
      <w:r>
        <w:rPr>
          <w:rFonts w:cs="Times New Roman"/>
          <w:b/>
          <w:szCs w:val="24"/>
        </w:rPr>
        <w:t xml:space="preserve">, </w:t>
      </w:r>
      <w:r w:rsidRPr="001A420E">
        <w:rPr>
          <w:rFonts w:cs="Times New Roman"/>
          <w:szCs w:val="24"/>
        </w:rPr>
        <w:t xml:space="preserve">le programme de traitement de texte le plus utilisé dans le monde, </w:t>
      </w:r>
      <w:r w:rsidRPr="0044653B">
        <w:rPr>
          <w:rFonts w:cs="Times New Roman"/>
          <w:szCs w:val="24"/>
        </w:rPr>
        <w:t xml:space="preserve">dans le but d'accorder </w:t>
      </w:r>
      <w:r>
        <w:rPr>
          <w:rFonts w:cs="Times New Roman"/>
          <w:szCs w:val="24"/>
        </w:rPr>
        <w:t xml:space="preserve">aux </w:t>
      </w:r>
      <w:r w:rsidRPr="0044653B">
        <w:rPr>
          <w:rFonts w:cs="Times New Roman"/>
          <w:szCs w:val="24"/>
        </w:rPr>
        <w:t>utilisateurs la possibilité de travailler da</w:t>
      </w:r>
      <w:r>
        <w:rPr>
          <w:rFonts w:cs="Times New Roman"/>
          <w:szCs w:val="24"/>
        </w:rPr>
        <w:t xml:space="preserve">ns un environnement familier.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Le</w:t>
      </w:r>
      <w:r w:rsidRPr="0044653B">
        <w:rPr>
          <w:rFonts w:cs="Times New Roman"/>
          <w:szCs w:val="24"/>
        </w:rPr>
        <w:t xml:space="preserve"> système de </w:t>
      </w:r>
      <w:r w:rsidRPr="001A420E">
        <w:rPr>
          <w:rFonts w:cs="Times New Roman"/>
          <w:szCs w:val="24"/>
        </w:rPr>
        <w:t>gestion de versions</w:t>
      </w:r>
      <w:r w:rsidRPr="0044653B">
        <w:rPr>
          <w:rFonts w:cs="Times New Roman"/>
          <w:szCs w:val="24"/>
        </w:rPr>
        <w:t xml:space="preserve">, ou </w:t>
      </w:r>
      <w:r>
        <w:rPr>
          <w:rFonts w:cs="Times New Roman"/>
          <w:szCs w:val="24"/>
        </w:rPr>
        <w:t>précisément</w:t>
      </w:r>
      <w:r w:rsidRPr="0044653B">
        <w:rPr>
          <w:rFonts w:cs="Times New Roman"/>
          <w:szCs w:val="24"/>
        </w:rPr>
        <w:t xml:space="preserve"> le système de suivi des différentes versions d</w:t>
      </w:r>
      <w:r>
        <w:rPr>
          <w:rFonts w:cs="Times New Roman"/>
          <w:szCs w:val="24"/>
        </w:rPr>
        <w:t>’</w:t>
      </w:r>
      <w:r w:rsidRPr="0044653B">
        <w:rPr>
          <w:rFonts w:cs="Times New Roman"/>
          <w:szCs w:val="24"/>
        </w:rPr>
        <w:t>u</w:t>
      </w:r>
      <w:r>
        <w:rPr>
          <w:rFonts w:cs="Times New Roman"/>
          <w:szCs w:val="24"/>
        </w:rPr>
        <w:t>n</w:t>
      </w:r>
      <w:r w:rsidRPr="0044653B">
        <w:rPr>
          <w:rFonts w:cs="Times New Roman"/>
          <w:szCs w:val="24"/>
        </w:rPr>
        <w:t xml:space="preserve"> document, qui sera utilisé est</w:t>
      </w:r>
      <w:r>
        <w:rPr>
          <w:rFonts w:cs="Times New Roman"/>
          <w:szCs w:val="24"/>
        </w:rPr>
        <w:t xml:space="preserve"> appelé</w:t>
      </w:r>
      <w:r w:rsidRPr="0044653B">
        <w:rPr>
          <w:rFonts w:cs="Times New Roman"/>
          <w:szCs w:val="24"/>
        </w:rPr>
        <w:t xml:space="preserve"> </w:t>
      </w:r>
      <w:r w:rsidRPr="001452F8">
        <w:rPr>
          <w:rFonts w:cs="Times New Roman"/>
          <w:b/>
          <w:szCs w:val="24"/>
        </w:rPr>
        <w:t>Git</w:t>
      </w:r>
      <w:r>
        <w:rPr>
          <w:rFonts w:cs="Times New Roman"/>
          <w:b/>
          <w:szCs w:val="24"/>
        </w:rPr>
        <w:t xml:space="preserve">, </w:t>
      </w:r>
      <w:r>
        <w:rPr>
          <w:rFonts w:cs="Times New Roman"/>
          <w:szCs w:val="24"/>
        </w:rPr>
        <w:t xml:space="preserve">un outil très performant dans ce domaine. </w:t>
      </w:r>
      <w:r w:rsidRPr="0044653B">
        <w:rPr>
          <w:rFonts w:cs="Times New Roman"/>
          <w:szCs w:val="24"/>
        </w:rPr>
        <w:t>Du fait que</w:t>
      </w:r>
      <w:r w:rsidRPr="0044653B">
        <w:rPr>
          <w:rFonts w:cs="Times New Roman"/>
          <w:b/>
          <w:szCs w:val="24"/>
        </w:rPr>
        <w:t xml:space="preserve"> Git </w:t>
      </w:r>
      <w:r>
        <w:rPr>
          <w:rFonts w:cs="Times New Roman"/>
          <w:szCs w:val="24"/>
        </w:rPr>
        <w:t>est</w:t>
      </w:r>
      <w:r w:rsidRPr="0044653B">
        <w:rPr>
          <w:rFonts w:cs="Times New Roman"/>
          <w:szCs w:val="24"/>
        </w:rPr>
        <w:t xml:space="preserve"> un outil </w:t>
      </w:r>
      <w:r>
        <w:rPr>
          <w:rFonts w:cs="Times New Roman"/>
          <w:szCs w:val="24"/>
        </w:rPr>
        <w:t>décentralisé</w:t>
      </w:r>
      <w:r w:rsidRPr="0044653B">
        <w:rPr>
          <w:rFonts w:cs="Times New Roman"/>
          <w:szCs w:val="24"/>
        </w:rPr>
        <w:t xml:space="preserve">, il sera possible de travailler proprement en local et </w:t>
      </w:r>
      <w:r>
        <w:rPr>
          <w:rFonts w:cs="Times New Roman"/>
          <w:szCs w:val="24"/>
        </w:rPr>
        <w:t>en</w:t>
      </w:r>
      <w:r w:rsidRPr="0044653B">
        <w:rPr>
          <w:rFonts w:cs="Times New Roman"/>
          <w:szCs w:val="24"/>
        </w:rPr>
        <w:t xml:space="preserve"> temps voulu de partager</w:t>
      </w:r>
      <w:r>
        <w:rPr>
          <w:rFonts w:cs="Times New Roman"/>
          <w:szCs w:val="24"/>
        </w:rPr>
        <w:t xml:space="preserve"> facilement</w:t>
      </w:r>
      <w:r w:rsidRPr="0044653B">
        <w:rPr>
          <w:rFonts w:cs="Times New Roman"/>
          <w:szCs w:val="24"/>
        </w:rPr>
        <w:t xml:space="preserve"> son travail</w:t>
      </w:r>
      <w:r>
        <w:rPr>
          <w:rFonts w:cs="Times New Roman"/>
          <w:szCs w:val="24"/>
        </w:rPr>
        <w:t xml:space="preserve"> avec les membres de l’équipe. </w:t>
      </w:r>
    </w:p>
    <w:p w:rsidR="003753B8" w:rsidRPr="0028286F" w:rsidRDefault="003753B8" w:rsidP="003753B8">
      <w:pPr>
        <w:spacing w:after="200" w:line="276" w:lineRule="auto"/>
        <w:ind w:firstLine="708"/>
        <w:jc w:val="both"/>
      </w:pPr>
    </w:p>
    <w:p w:rsidR="003753B8" w:rsidRDefault="003753B8" w:rsidP="003753B8">
      <w:pPr>
        <w:spacing w:after="200" w:line="276" w:lineRule="auto"/>
        <w:jc w:val="both"/>
        <w:rPr>
          <w:rFonts w:cs="Times New Roman"/>
          <w:b/>
          <w:szCs w:val="24"/>
        </w:rPr>
      </w:pPr>
      <w:r w:rsidRPr="0044653B">
        <w:rPr>
          <w:rFonts w:cs="Times New Roman"/>
          <w:b/>
          <w:szCs w:val="24"/>
        </w:rPr>
        <w:t xml:space="preserve">Mots Clefs : </w:t>
      </w:r>
    </w:p>
    <w:p w:rsidR="003753B8" w:rsidRPr="0079449D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proofErr w:type="spellStart"/>
      <w:r w:rsidRPr="0079449D">
        <w:rPr>
          <w:rFonts w:cs="Times New Roman"/>
          <w:b/>
          <w:szCs w:val="24"/>
        </w:rPr>
        <w:t>Versioning</w:t>
      </w:r>
      <w:proofErr w:type="spellEnd"/>
      <w:r w:rsidRPr="0079449D">
        <w:rPr>
          <w:rFonts w:cs="Times New Roman"/>
          <w:b/>
          <w:szCs w:val="24"/>
        </w:rPr>
        <w:t xml:space="preserve"> </w:t>
      </w:r>
      <w:r w:rsidRPr="0079449D">
        <w:rPr>
          <w:rFonts w:cs="Times New Roman"/>
          <w:szCs w:val="24"/>
        </w:rPr>
        <w:t xml:space="preserve">suivi des différentes versions d'un document, </w:t>
      </w:r>
    </w:p>
    <w:p w:rsidR="003753B8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r w:rsidRPr="009261EC">
        <w:rPr>
          <w:rFonts w:cs="Times New Roman"/>
          <w:b/>
          <w:szCs w:val="24"/>
        </w:rPr>
        <w:t>Git</w:t>
      </w:r>
      <w:r w:rsidRPr="009261EC">
        <w:rPr>
          <w:rFonts w:cs="Times New Roman"/>
          <w:szCs w:val="24"/>
        </w:rPr>
        <w:t xml:space="preserve"> outil de </w:t>
      </w:r>
      <w:proofErr w:type="spellStart"/>
      <w:r w:rsidRPr="009261EC">
        <w:rPr>
          <w:rFonts w:cs="Times New Roman"/>
          <w:szCs w:val="24"/>
        </w:rPr>
        <w:t>ve</w:t>
      </w:r>
      <w:r>
        <w:rPr>
          <w:rFonts w:cs="Times New Roman"/>
          <w:szCs w:val="24"/>
        </w:rPr>
        <w:t>rsioning</w:t>
      </w:r>
      <w:proofErr w:type="spellEnd"/>
      <w:r>
        <w:rPr>
          <w:rFonts w:cs="Times New Roman"/>
          <w:szCs w:val="24"/>
        </w:rPr>
        <w:t xml:space="preserve"> distribué,</w:t>
      </w:r>
    </w:p>
    <w:p w:rsidR="003753B8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POC </w:t>
      </w:r>
      <w:r>
        <w:rPr>
          <w:rFonts w:cs="Times New Roman"/>
          <w:szCs w:val="24"/>
        </w:rPr>
        <w:t>démonstration de faisabilité.</w:t>
      </w:r>
      <w:r w:rsidRPr="009261EC">
        <w:rPr>
          <w:rFonts w:cs="Times New Roman"/>
          <w:szCs w:val="24"/>
        </w:rPr>
        <w:t xml:space="preserve"> </w:t>
      </w:r>
    </w:p>
    <w:p w:rsidR="003753B8" w:rsidRPr="006A21E0" w:rsidRDefault="003753B8" w:rsidP="003753B8">
      <w:pPr>
        <w:pStyle w:val="Paragraphedeliste"/>
        <w:numPr>
          <w:ilvl w:val="0"/>
          <w:numId w:val="1"/>
        </w:numPr>
        <w:spacing w:after="200" w:line="276" w:lineRule="auto"/>
        <w:jc w:val="both"/>
      </w:pPr>
      <w:proofErr w:type="spellStart"/>
      <w:r w:rsidRPr="00FC4AB6">
        <w:rPr>
          <w:rFonts w:cs="Times New Roman"/>
          <w:b/>
          <w:szCs w:val="24"/>
        </w:rPr>
        <w:t>Merger</w:t>
      </w:r>
      <w:proofErr w:type="spellEnd"/>
      <w:r w:rsidRPr="00FC4AB6">
        <w:rPr>
          <w:rFonts w:cs="Times New Roman"/>
          <w:b/>
          <w:szCs w:val="24"/>
        </w:rPr>
        <w:t> :</w:t>
      </w:r>
      <w:r w:rsidRPr="00FC4AB6">
        <w:rPr>
          <w:rFonts w:cs="Times New Roman"/>
          <w:szCs w:val="24"/>
        </w:rPr>
        <w:t xml:space="preserve"> envoyer un document dans un dépôt.</w:t>
      </w:r>
    </w:p>
    <w:p w:rsidR="003753B8" w:rsidRPr="0044653B" w:rsidRDefault="003753B8" w:rsidP="003753B8">
      <w:pPr>
        <w:tabs>
          <w:tab w:val="left" w:pos="2940"/>
        </w:tabs>
        <w:spacing w:before="240" w:line="240" w:lineRule="auto"/>
        <w:rPr>
          <w:rFonts w:cs="Times New Roman"/>
          <w:szCs w:val="24"/>
        </w:rPr>
      </w:pPr>
    </w:p>
    <w:p w:rsidR="003753B8" w:rsidRDefault="003753B8" w:rsidP="00780275">
      <w:pPr>
        <w:tabs>
          <w:tab w:val="left" w:pos="2940"/>
        </w:tabs>
        <w:spacing w:before="240" w:line="240" w:lineRule="auto"/>
        <w:jc w:val="center"/>
        <w:rPr>
          <w:rFonts w:ascii="Cambria" w:eastAsia="Times New Roman" w:hAnsi="Cambria" w:cs="Times New Roman"/>
          <w:b/>
          <w:lang w:bidi="en-US"/>
        </w:rPr>
      </w:pPr>
    </w:p>
    <w:sectPr w:rsidR="003753B8" w:rsidSect="00F853B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E57" w:rsidRDefault="00233E57">
      <w:pPr>
        <w:spacing w:after="0" w:line="240" w:lineRule="auto"/>
      </w:pPr>
      <w:r>
        <w:separator/>
      </w:r>
    </w:p>
  </w:endnote>
  <w:endnote w:type="continuationSeparator" w:id="0">
    <w:p w:rsidR="00233E57" w:rsidRDefault="0023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E57" w:rsidRDefault="00233E57">
      <w:pPr>
        <w:spacing w:after="0" w:line="240" w:lineRule="auto"/>
      </w:pPr>
      <w:r>
        <w:separator/>
      </w:r>
    </w:p>
  </w:footnote>
  <w:footnote w:type="continuationSeparator" w:id="0">
    <w:p w:rsidR="00233E57" w:rsidRDefault="0023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1E0" w:rsidRDefault="00233E57" w:rsidP="00EF6B96">
    <w:pPr>
      <w:pStyle w:val="En-tte"/>
      <w:jc w:val="right"/>
    </w:pPr>
    <w:sdt>
      <w:sdtPr>
        <w:id w:val="-1859344600"/>
        <w:docPartObj>
          <w:docPartGallery w:val="Page Numbers (Top of Page)"/>
          <w:docPartUnique/>
        </w:docPartObj>
      </w:sdtPr>
      <w:sdtEndPr/>
      <w:sdtContent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A86A48D" wp14:editId="0A6379A3">
                  <wp:simplePos x="0" y="0"/>
                  <wp:positionH relativeFrom="column">
                    <wp:posOffset>3750945</wp:posOffset>
                  </wp:positionH>
                  <wp:positionV relativeFrom="paragraph">
                    <wp:posOffset>-351790</wp:posOffset>
                  </wp:positionV>
                  <wp:extent cx="2367280" cy="294640"/>
                  <wp:effectExtent l="0" t="635" r="0" b="0"/>
                  <wp:wrapNone/>
                  <wp:docPr id="681" name="Text Box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728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 w:rsidP="00FA63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Année Académique 2015-2016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6" type="#_x0000_t202" style="position:absolute;left:0;text-align:left;margin-left:295.35pt;margin-top:-27.7pt;width:186.4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" filled="f" fillcolor="white [3212]" stroked="f" strokecolor="white [3212]">
                  <v:textbox>
                    <w:txbxContent>
                      <w:p w:rsidR="006A21E0" w:rsidRPr="00FA6309" w:rsidRDefault="006A21E0" w:rsidP="00FA63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Année Académique 2015-2016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53E0F79" wp14:editId="58E463B5">
                  <wp:simplePos x="0" y="0"/>
                  <wp:positionH relativeFrom="column">
                    <wp:posOffset>-628015</wp:posOffset>
                  </wp:positionH>
                  <wp:positionV relativeFrom="paragraph">
                    <wp:posOffset>-118745</wp:posOffset>
                  </wp:positionV>
                  <wp:extent cx="6742430" cy="0"/>
                  <wp:effectExtent l="0" t="19050" r="1270" b="19050"/>
                  <wp:wrapNone/>
                  <wp:docPr id="680" name="Auto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42430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6" type="#_x0000_t32" style="position:absolute;margin-left:-49.45pt;margin-top:-9.35pt;width:530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" strokecolor="#1f4d78 [1604]" strokeweight="2.5pt">
                  <v:shadow color="#868686"/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CD1ECEC" wp14:editId="2C7AEF3B">
                  <wp:simplePos x="0" y="0"/>
                  <wp:positionH relativeFrom="column">
                    <wp:posOffset>-530225</wp:posOffset>
                  </wp:positionH>
                  <wp:positionV relativeFrom="paragraph">
                    <wp:posOffset>-118745</wp:posOffset>
                  </wp:positionV>
                  <wp:extent cx="1083310" cy="294640"/>
                  <wp:effectExtent l="3175" t="0" r="0" b="0"/>
                  <wp:wrapNone/>
                  <wp:docPr id="679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331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 w:rsidP="00B54C17">
                              <w:pPr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FA6309">
                                <w:rPr>
                                  <w:rFonts w:ascii="Cambria" w:hAnsi="Cambria"/>
                                  <w:b/>
                                </w:rPr>
                                <w:t>DJIGA SENE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Text Box 5" o:spid="_x0000_s1027" type="#_x0000_t202" style="position:absolute;left:0;text-align:left;margin-left:-41.75pt;margin-top:-9.35pt;width:85.3pt;height: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" filled="f" fillcolor="white [3212]" stroked="f">
                  <v:textbox>
                    <w:txbxContent>
                      <w:p w:rsidR="006A21E0" w:rsidRPr="00FA6309" w:rsidRDefault="006A21E0" w:rsidP="00B54C17">
                        <w:pPr>
                          <w:rPr>
                            <w:rFonts w:ascii="Cambria" w:hAnsi="Cambria"/>
                            <w:b/>
                          </w:rPr>
                        </w:pPr>
                        <w:r w:rsidRPr="00FA6309">
                          <w:rPr>
                            <w:rFonts w:ascii="Cambria" w:hAnsi="Cambria"/>
                            <w:b/>
                          </w:rPr>
                          <w:t>DJIGA SENE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A21E0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3386794" wp14:editId="25EA54A3">
                  <wp:simplePos x="0" y="0"/>
                  <wp:positionH relativeFrom="column">
                    <wp:posOffset>-673100</wp:posOffset>
                  </wp:positionH>
                  <wp:positionV relativeFrom="paragraph">
                    <wp:posOffset>-376555</wp:posOffset>
                  </wp:positionV>
                  <wp:extent cx="2033905" cy="294640"/>
                  <wp:effectExtent l="3175" t="4445" r="1270" b="0"/>
                  <wp:wrapNone/>
           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390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1E0" w:rsidRPr="00FA6309" w:rsidRDefault="006A21E0">
                              <w:pPr>
                                <w:rPr>
                                  <w:b/>
                                </w:rPr>
                              </w:pPr>
                              <w:r w:rsidRPr="00FA6309">
                                <w:rPr>
                                  <w:b/>
                                </w:rPr>
                                <w:t>Mémoire de fin de cycle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Text Box 4" o:spid="_x0000_s1028" type="#_x0000_t202" style="position:absolute;left:0;text-align:left;margin-left:-53pt;margin-top:-29.65pt;width:160.15pt;height:2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" filled="f" fillcolor="white [3212]" stroked="f" strokecolor="white [3212]">
                  <v:textbox>
                    <w:txbxContent>
                      <w:p w:rsidR="006A21E0" w:rsidRPr="00FA6309" w:rsidRDefault="006A21E0">
                        <w:pPr>
                          <w:rPr>
                            <w:b/>
                          </w:rPr>
                        </w:pPr>
                        <w:r w:rsidRPr="00FA6309">
                          <w:rPr>
                            <w:b/>
                          </w:rPr>
                          <w:t>Mémoire de fin de cycle</w:t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22B7F"/>
    <w:multiLevelType w:val="hybridMultilevel"/>
    <w:tmpl w:val="B98CD4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93"/>
    <w:rsid w:val="00000409"/>
    <w:rsid w:val="000016C5"/>
    <w:rsid w:val="00001EC4"/>
    <w:rsid w:val="00001F3C"/>
    <w:rsid w:val="0000261F"/>
    <w:rsid w:val="0000328B"/>
    <w:rsid w:val="00003532"/>
    <w:rsid w:val="000035F0"/>
    <w:rsid w:val="00003ACA"/>
    <w:rsid w:val="000049E8"/>
    <w:rsid w:val="000057EC"/>
    <w:rsid w:val="00007171"/>
    <w:rsid w:val="00007222"/>
    <w:rsid w:val="00007FB2"/>
    <w:rsid w:val="000102B9"/>
    <w:rsid w:val="00010928"/>
    <w:rsid w:val="00010C4B"/>
    <w:rsid w:val="000117D1"/>
    <w:rsid w:val="00011E3D"/>
    <w:rsid w:val="00012DD9"/>
    <w:rsid w:val="00012E92"/>
    <w:rsid w:val="0001323F"/>
    <w:rsid w:val="000138E8"/>
    <w:rsid w:val="00016079"/>
    <w:rsid w:val="00017495"/>
    <w:rsid w:val="000209B7"/>
    <w:rsid w:val="00020C88"/>
    <w:rsid w:val="00022122"/>
    <w:rsid w:val="0002261A"/>
    <w:rsid w:val="000228E9"/>
    <w:rsid w:val="000229DB"/>
    <w:rsid w:val="00023388"/>
    <w:rsid w:val="00023B63"/>
    <w:rsid w:val="000240EA"/>
    <w:rsid w:val="0002565C"/>
    <w:rsid w:val="000265DF"/>
    <w:rsid w:val="00027080"/>
    <w:rsid w:val="0003004F"/>
    <w:rsid w:val="000306FB"/>
    <w:rsid w:val="00030ACF"/>
    <w:rsid w:val="00030AF1"/>
    <w:rsid w:val="00032043"/>
    <w:rsid w:val="000321EB"/>
    <w:rsid w:val="0003261D"/>
    <w:rsid w:val="00032F34"/>
    <w:rsid w:val="0003306B"/>
    <w:rsid w:val="0003363F"/>
    <w:rsid w:val="00034044"/>
    <w:rsid w:val="00034CD9"/>
    <w:rsid w:val="0003546F"/>
    <w:rsid w:val="0003606D"/>
    <w:rsid w:val="00036833"/>
    <w:rsid w:val="00037A98"/>
    <w:rsid w:val="00037F9A"/>
    <w:rsid w:val="0004059F"/>
    <w:rsid w:val="00041411"/>
    <w:rsid w:val="00041D15"/>
    <w:rsid w:val="00042197"/>
    <w:rsid w:val="0004319A"/>
    <w:rsid w:val="00043246"/>
    <w:rsid w:val="00043B89"/>
    <w:rsid w:val="00043D48"/>
    <w:rsid w:val="000451E3"/>
    <w:rsid w:val="0004540D"/>
    <w:rsid w:val="000457F8"/>
    <w:rsid w:val="00045BB4"/>
    <w:rsid w:val="00045FE7"/>
    <w:rsid w:val="000460D1"/>
    <w:rsid w:val="000472CA"/>
    <w:rsid w:val="00047447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BCB"/>
    <w:rsid w:val="00061FD7"/>
    <w:rsid w:val="00062021"/>
    <w:rsid w:val="0006276F"/>
    <w:rsid w:val="00065664"/>
    <w:rsid w:val="000678C0"/>
    <w:rsid w:val="00067F40"/>
    <w:rsid w:val="000702E7"/>
    <w:rsid w:val="00070B89"/>
    <w:rsid w:val="00071031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6E9A"/>
    <w:rsid w:val="00077477"/>
    <w:rsid w:val="00077B92"/>
    <w:rsid w:val="00077CA8"/>
    <w:rsid w:val="00077FD0"/>
    <w:rsid w:val="0008008B"/>
    <w:rsid w:val="00080155"/>
    <w:rsid w:val="00080DEE"/>
    <w:rsid w:val="000810C8"/>
    <w:rsid w:val="00082319"/>
    <w:rsid w:val="00082872"/>
    <w:rsid w:val="000834B8"/>
    <w:rsid w:val="00085164"/>
    <w:rsid w:val="000852A0"/>
    <w:rsid w:val="00085C29"/>
    <w:rsid w:val="00085D1F"/>
    <w:rsid w:val="000866E6"/>
    <w:rsid w:val="0008725E"/>
    <w:rsid w:val="00087498"/>
    <w:rsid w:val="00087B5A"/>
    <w:rsid w:val="000903AD"/>
    <w:rsid w:val="000906B8"/>
    <w:rsid w:val="000906E8"/>
    <w:rsid w:val="00091277"/>
    <w:rsid w:val="00091BF5"/>
    <w:rsid w:val="000929A0"/>
    <w:rsid w:val="00092D76"/>
    <w:rsid w:val="00095140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2B7E"/>
    <w:rsid w:val="000A2DD5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6FDF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38D1"/>
    <w:rsid w:val="000C42B5"/>
    <w:rsid w:val="000C58AE"/>
    <w:rsid w:val="000C602B"/>
    <w:rsid w:val="000C6CDD"/>
    <w:rsid w:val="000D0332"/>
    <w:rsid w:val="000D0D82"/>
    <w:rsid w:val="000D114C"/>
    <w:rsid w:val="000D3CC4"/>
    <w:rsid w:val="000D46A6"/>
    <w:rsid w:val="000D470A"/>
    <w:rsid w:val="000D49F7"/>
    <w:rsid w:val="000D4B3A"/>
    <w:rsid w:val="000D5588"/>
    <w:rsid w:val="000D5D4B"/>
    <w:rsid w:val="000D607A"/>
    <w:rsid w:val="000D6084"/>
    <w:rsid w:val="000D64F8"/>
    <w:rsid w:val="000D7505"/>
    <w:rsid w:val="000D7BFA"/>
    <w:rsid w:val="000D7FD7"/>
    <w:rsid w:val="000E0DD7"/>
    <w:rsid w:val="000E0EE2"/>
    <w:rsid w:val="000E104B"/>
    <w:rsid w:val="000E1308"/>
    <w:rsid w:val="000E135F"/>
    <w:rsid w:val="000E1640"/>
    <w:rsid w:val="000E2BB7"/>
    <w:rsid w:val="000E3568"/>
    <w:rsid w:val="000E3911"/>
    <w:rsid w:val="000E49F6"/>
    <w:rsid w:val="000E4F9D"/>
    <w:rsid w:val="000E52A6"/>
    <w:rsid w:val="000E5682"/>
    <w:rsid w:val="000E57AF"/>
    <w:rsid w:val="000E585F"/>
    <w:rsid w:val="000E6F8C"/>
    <w:rsid w:val="000E7C05"/>
    <w:rsid w:val="000F0AD0"/>
    <w:rsid w:val="000F140A"/>
    <w:rsid w:val="000F1D34"/>
    <w:rsid w:val="000F271C"/>
    <w:rsid w:val="000F2911"/>
    <w:rsid w:val="000F31E0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2072"/>
    <w:rsid w:val="00103988"/>
    <w:rsid w:val="00103C15"/>
    <w:rsid w:val="00103FC4"/>
    <w:rsid w:val="0010445D"/>
    <w:rsid w:val="00104533"/>
    <w:rsid w:val="001047E7"/>
    <w:rsid w:val="00105539"/>
    <w:rsid w:val="00105F5F"/>
    <w:rsid w:val="00106AA5"/>
    <w:rsid w:val="00106B86"/>
    <w:rsid w:val="00113970"/>
    <w:rsid w:val="00115163"/>
    <w:rsid w:val="00115DA4"/>
    <w:rsid w:val="00116C85"/>
    <w:rsid w:val="00117D1B"/>
    <w:rsid w:val="001213D3"/>
    <w:rsid w:val="00121636"/>
    <w:rsid w:val="001219C9"/>
    <w:rsid w:val="00123C91"/>
    <w:rsid w:val="00124D23"/>
    <w:rsid w:val="00124E0D"/>
    <w:rsid w:val="00125105"/>
    <w:rsid w:val="00125BE9"/>
    <w:rsid w:val="00126514"/>
    <w:rsid w:val="001269B8"/>
    <w:rsid w:val="00127068"/>
    <w:rsid w:val="0012707B"/>
    <w:rsid w:val="00127B64"/>
    <w:rsid w:val="001301CE"/>
    <w:rsid w:val="001302FD"/>
    <w:rsid w:val="00131BDF"/>
    <w:rsid w:val="00133BBC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7E5"/>
    <w:rsid w:val="00140A03"/>
    <w:rsid w:val="00141CB1"/>
    <w:rsid w:val="00142018"/>
    <w:rsid w:val="00143A19"/>
    <w:rsid w:val="00144BDE"/>
    <w:rsid w:val="00144BE8"/>
    <w:rsid w:val="001454FF"/>
    <w:rsid w:val="00145D11"/>
    <w:rsid w:val="00145ECB"/>
    <w:rsid w:val="001469D8"/>
    <w:rsid w:val="00146D06"/>
    <w:rsid w:val="00146F73"/>
    <w:rsid w:val="00146F9D"/>
    <w:rsid w:val="0015075C"/>
    <w:rsid w:val="00151FC7"/>
    <w:rsid w:val="001527FA"/>
    <w:rsid w:val="001543D4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524C"/>
    <w:rsid w:val="00165308"/>
    <w:rsid w:val="001661D3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878C9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0EFB"/>
    <w:rsid w:val="001A12A0"/>
    <w:rsid w:val="001A2CDD"/>
    <w:rsid w:val="001A3A9B"/>
    <w:rsid w:val="001A3CF3"/>
    <w:rsid w:val="001A445D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572"/>
    <w:rsid w:val="001B172E"/>
    <w:rsid w:val="001B1C22"/>
    <w:rsid w:val="001B2578"/>
    <w:rsid w:val="001B26D4"/>
    <w:rsid w:val="001B3C06"/>
    <w:rsid w:val="001B3C2F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5F1A"/>
    <w:rsid w:val="001C688D"/>
    <w:rsid w:val="001C6E82"/>
    <w:rsid w:val="001C74DA"/>
    <w:rsid w:val="001C7D47"/>
    <w:rsid w:val="001D0739"/>
    <w:rsid w:val="001D0DB8"/>
    <w:rsid w:val="001D13AC"/>
    <w:rsid w:val="001D14F4"/>
    <w:rsid w:val="001D165B"/>
    <w:rsid w:val="001D2F87"/>
    <w:rsid w:val="001D3561"/>
    <w:rsid w:val="001D4C2C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4FC3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285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5A92"/>
    <w:rsid w:val="00216969"/>
    <w:rsid w:val="002176E0"/>
    <w:rsid w:val="00220946"/>
    <w:rsid w:val="002214C9"/>
    <w:rsid w:val="00222BB1"/>
    <w:rsid w:val="00223847"/>
    <w:rsid w:val="00223CDC"/>
    <w:rsid w:val="00224454"/>
    <w:rsid w:val="00224F57"/>
    <w:rsid w:val="00225A8D"/>
    <w:rsid w:val="002263B3"/>
    <w:rsid w:val="002266C8"/>
    <w:rsid w:val="00226B95"/>
    <w:rsid w:val="00227270"/>
    <w:rsid w:val="00227736"/>
    <w:rsid w:val="00227B16"/>
    <w:rsid w:val="00230ADB"/>
    <w:rsid w:val="002311E6"/>
    <w:rsid w:val="0023360F"/>
    <w:rsid w:val="00233D36"/>
    <w:rsid w:val="00233E57"/>
    <w:rsid w:val="002343C7"/>
    <w:rsid w:val="00234543"/>
    <w:rsid w:val="00234900"/>
    <w:rsid w:val="00234C5A"/>
    <w:rsid w:val="002350E2"/>
    <w:rsid w:val="0023511E"/>
    <w:rsid w:val="002361D4"/>
    <w:rsid w:val="002362A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36C9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0CC5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05B0"/>
    <w:rsid w:val="002708A6"/>
    <w:rsid w:val="00271509"/>
    <w:rsid w:val="00272086"/>
    <w:rsid w:val="00272EF0"/>
    <w:rsid w:val="00273740"/>
    <w:rsid w:val="00273F88"/>
    <w:rsid w:val="002743A3"/>
    <w:rsid w:val="00275624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1E44"/>
    <w:rsid w:val="0028286F"/>
    <w:rsid w:val="00282A6C"/>
    <w:rsid w:val="00282BA5"/>
    <w:rsid w:val="002830A1"/>
    <w:rsid w:val="00283B9B"/>
    <w:rsid w:val="00283D2D"/>
    <w:rsid w:val="002840A5"/>
    <w:rsid w:val="00284886"/>
    <w:rsid w:val="002856EB"/>
    <w:rsid w:val="0028582D"/>
    <w:rsid w:val="002858CD"/>
    <w:rsid w:val="00286743"/>
    <w:rsid w:val="00287A5F"/>
    <w:rsid w:val="002901C2"/>
    <w:rsid w:val="00291BF0"/>
    <w:rsid w:val="0029426A"/>
    <w:rsid w:val="002946D7"/>
    <w:rsid w:val="00294A3B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6AE3"/>
    <w:rsid w:val="002B72C6"/>
    <w:rsid w:val="002B77E1"/>
    <w:rsid w:val="002B7908"/>
    <w:rsid w:val="002C08EF"/>
    <w:rsid w:val="002C1B21"/>
    <w:rsid w:val="002C1B25"/>
    <w:rsid w:val="002C217C"/>
    <w:rsid w:val="002C27C2"/>
    <w:rsid w:val="002C33C5"/>
    <w:rsid w:val="002C340C"/>
    <w:rsid w:val="002C364A"/>
    <w:rsid w:val="002C4399"/>
    <w:rsid w:val="002C45D8"/>
    <w:rsid w:val="002C5E6D"/>
    <w:rsid w:val="002C65D6"/>
    <w:rsid w:val="002C7B04"/>
    <w:rsid w:val="002D046A"/>
    <w:rsid w:val="002D05ED"/>
    <w:rsid w:val="002D0628"/>
    <w:rsid w:val="002D0BBC"/>
    <w:rsid w:val="002D2365"/>
    <w:rsid w:val="002D24F6"/>
    <w:rsid w:val="002D2EAE"/>
    <w:rsid w:val="002D3096"/>
    <w:rsid w:val="002D3AD0"/>
    <w:rsid w:val="002D6D6F"/>
    <w:rsid w:val="002D75B9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092"/>
    <w:rsid w:val="002E6159"/>
    <w:rsid w:val="002E633B"/>
    <w:rsid w:val="002E6BC1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5B1A"/>
    <w:rsid w:val="002F6999"/>
    <w:rsid w:val="002F6A25"/>
    <w:rsid w:val="002F7C05"/>
    <w:rsid w:val="003004F1"/>
    <w:rsid w:val="00300956"/>
    <w:rsid w:val="00301260"/>
    <w:rsid w:val="00301EB6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4D6"/>
    <w:rsid w:val="00312F70"/>
    <w:rsid w:val="003131E1"/>
    <w:rsid w:val="003140EA"/>
    <w:rsid w:val="0031523C"/>
    <w:rsid w:val="00315665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64AB"/>
    <w:rsid w:val="003271FC"/>
    <w:rsid w:val="00327331"/>
    <w:rsid w:val="00327614"/>
    <w:rsid w:val="00327965"/>
    <w:rsid w:val="00327D51"/>
    <w:rsid w:val="003301B6"/>
    <w:rsid w:val="00330BB2"/>
    <w:rsid w:val="0033139B"/>
    <w:rsid w:val="00332808"/>
    <w:rsid w:val="00332A4F"/>
    <w:rsid w:val="00332BCC"/>
    <w:rsid w:val="0033325C"/>
    <w:rsid w:val="003335C3"/>
    <w:rsid w:val="00333B08"/>
    <w:rsid w:val="00335426"/>
    <w:rsid w:val="00335521"/>
    <w:rsid w:val="003355B6"/>
    <w:rsid w:val="0033762B"/>
    <w:rsid w:val="00337DE3"/>
    <w:rsid w:val="00337F97"/>
    <w:rsid w:val="0034017F"/>
    <w:rsid w:val="003402D3"/>
    <w:rsid w:val="00340532"/>
    <w:rsid w:val="00340C3D"/>
    <w:rsid w:val="00341B79"/>
    <w:rsid w:val="0034293D"/>
    <w:rsid w:val="00342A2D"/>
    <w:rsid w:val="00343A94"/>
    <w:rsid w:val="00344FD6"/>
    <w:rsid w:val="00345854"/>
    <w:rsid w:val="0034602C"/>
    <w:rsid w:val="00346FD3"/>
    <w:rsid w:val="0034741F"/>
    <w:rsid w:val="00347E41"/>
    <w:rsid w:val="00352D63"/>
    <w:rsid w:val="00353BDB"/>
    <w:rsid w:val="00356DD9"/>
    <w:rsid w:val="003601ED"/>
    <w:rsid w:val="00360291"/>
    <w:rsid w:val="00361170"/>
    <w:rsid w:val="0036270B"/>
    <w:rsid w:val="00363456"/>
    <w:rsid w:val="003634EC"/>
    <w:rsid w:val="00363670"/>
    <w:rsid w:val="003648B9"/>
    <w:rsid w:val="00364CC9"/>
    <w:rsid w:val="00365E50"/>
    <w:rsid w:val="00366074"/>
    <w:rsid w:val="00366274"/>
    <w:rsid w:val="0036657B"/>
    <w:rsid w:val="0036728A"/>
    <w:rsid w:val="00367D96"/>
    <w:rsid w:val="00370AC8"/>
    <w:rsid w:val="00370B8C"/>
    <w:rsid w:val="00371BE0"/>
    <w:rsid w:val="00373B4F"/>
    <w:rsid w:val="00373ED1"/>
    <w:rsid w:val="00373F7C"/>
    <w:rsid w:val="003753B8"/>
    <w:rsid w:val="00375982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31A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1FFE"/>
    <w:rsid w:val="003A22AE"/>
    <w:rsid w:val="003A2CEB"/>
    <w:rsid w:val="003A2DD6"/>
    <w:rsid w:val="003A3A87"/>
    <w:rsid w:val="003A3ABF"/>
    <w:rsid w:val="003A47DF"/>
    <w:rsid w:val="003A5696"/>
    <w:rsid w:val="003A5D01"/>
    <w:rsid w:val="003A6D83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5F90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1B64"/>
    <w:rsid w:val="003D2878"/>
    <w:rsid w:val="003D2A0D"/>
    <w:rsid w:val="003D56EA"/>
    <w:rsid w:val="003D57FF"/>
    <w:rsid w:val="003D5EEE"/>
    <w:rsid w:val="003E0736"/>
    <w:rsid w:val="003E0920"/>
    <w:rsid w:val="003E10E2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628"/>
    <w:rsid w:val="003F0851"/>
    <w:rsid w:val="003F3101"/>
    <w:rsid w:val="003F3BE0"/>
    <w:rsid w:val="003F3FE8"/>
    <w:rsid w:val="003F43F1"/>
    <w:rsid w:val="003F4923"/>
    <w:rsid w:val="003F4C12"/>
    <w:rsid w:val="003F5CC9"/>
    <w:rsid w:val="003F5E02"/>
    <w:rsid w:val="003F730E"/>
    <w:rsid w:val="003F7D5F"/>
    <w:rsid w:val="003F7E1D"/>
    <w:rsid w:val="00400407"/>
    <w:rsid w:val="00402532"/>
    <w:rsid w:val="00402981"/>
    <w:rsid w:val="00402E77"/>
    <w:rsid w:val="00403324"/>
    <w:rsid w:val="00403A0A"/>
    <w:rsid w:val="00403FD4"/>
    <w:rsid w:val="00405F72"/>
    <w:rsid w:val="0040678C"/>
    <w:rsid w:val="00406E33"/>
    <w:rsid w:val="00406EC8"/>
    <w:rsid w:val="00407639"/>
    <w:rsid w:val="00407E5C"/>
    <w:rsid w:val="00407FC1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5C19"/>
    <w:rsid w:val="00427093"/>
    <w:rsid w:val="00427B03"/>
    <w:rsid w:val="00430429"/>
    <w:rsid w:val="004304F2"/>
    <w:rsid w:val="00430A14"/>
    <w:rsid w:val="004310CC"/>
    <w:rsid w:val="0043166A"/>
    <w:rsid w:val="00431B52"/>
    <w:rsid w:val="0043281D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1B92"/>
    <w:rsid w:val="00441C9C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8B5"/>
    <w:rsid w:val="00453EF7"/>
    <w:rsid w:val="004556BB"/>
    <w:rsid w:val="004562C3"/>
    <w:rsid w:val="0045744F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123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A8F"/>
    <w:rsid w:val="00482EFE"/>
    <w:rsid w:val="0048311A"/>
    <w:rsid w:val="004839D0"/>
    <w:rsid w:val="00484A89"/>
    <w:rsid w:val="00484F9E"/>
    <w:rsid w:val="004851C1"/>
    <w:rsid w:val="00486DB6"/>
    <w:rsid w:val="00487642"/>
    <w:rsid w:val="004877F1"/>
    <w:rsid w:val="00491F06"/>
    <w:rsid w:val="00491F9A"/>
    <w:rsid w:val="00492EE6"/>
    <w:rsid w:val="0049432B"/>
    <w:rsid w:val="00494AB6"/>
    <w:rsid w:val="0049581C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901"/>
    <w:rsid w:val="004A5A26"/>
    <w:rsid w:val="004A642C"/>
    <w:rsid w:val="004A649C"/>
    <w:rsid w:val="004A73AA"/>
    <w:rsid w:val="004A7629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3EC"/>
    <w:rsid w:val="004B7553"/>
    <w:rsid w:val="004C0708"/>
    <w:rsid w:val="004C0A59"/>
    <w:rsid w:val="004C142B"/>
    <w:rsid w:val="004C1796"/>
    <w:rsid w:val="004C1A7A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00A"/>
    <w:rsid w:val="004D0645"/>
    <w:rsid w:val="004D0B7C"/>
    <w:rsid w:val="004D1819"/>
    <w:rsid w:val="004D1A83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0E27"/>
    <w:rsid w:val="004E163F"/>
    <w:rsid w:val="004E1ABD"/>
    <w:rsid w:val="004E2009"/>
    <w:rsid w:val="004E2391"/>
    <w:rsid w:val="004E2745"/>
    <w:rsid w:val="004E3B85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3D53"/>
    <w:rsid w:val="004F461C"/>
    <w:rsid w:val="004F4B16"/>
    <w:rsid w:val="004F53F2"/>
    <w:rsid w:val="004F6EEA"/>
    <w:rsid w:val="004F73F1"/>
    <w:rsid w:val="005002F1"/>
    <w:rsid w:val="005005D8"/>
    <w:rsid w:val="005016D9"/>
    <w:rsid w:val="00501C1C"/>
    <w:rsid w:val="00503377"/>
    <w:rsid w:val="005053D3"/>
    <w:rsid w:val="00505E48"/>
    <w:rsid w:val="0050678F"/>
    <w:rsid w:val="005067B6"/>
    <w:rsid w:val="00507408"/>
    <w:rsid w:val="005076B6"/>
    <w:rsid w:val="005077FD"/>
    <w:rsid w:val="0050799C"/>
    <w:rsid w:val="00507E8B"/>
    <w:rsid w:val="00510B7C"/>
    <w:rsid w:val="005119D5"/>
    <w:rsid w:val="00511C45"/>
    <w:rsid w:val="00511C8B"/>
    <w:rsid w:val="0051234C"/>
    <w:rsid w:val="00513054"/>
    <w:rsid w:val="005130E9"/>
    <w:rsid w:val="00513C03"/>
    <w:rsid w:val="00513CD2"/>
    <w:rsid w:val="005142B1"/>
    <w:rsid w:val="005147C6"/>
    <w:rsid w:val="00514A53"/>
    <w:rsid w:val="005159EC"/>
    <w:rsid w:val="00516F21"/>
    <w:rsid w:val="00517D07"/>
    <w:rsid w:val="0052038D"/>
    <w:rsid w:val="005212D8"/>
    <w:rsid w:val="00521B21"/>
    <w:rsid w:val="0052280E"/>
    <w:rsid w:val="00523052"/>
    <w:rsid w:val="0052420D"/>
    <w:rsid w:val="00524A19"/>
    <w:rsid w:val="00524EC7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3EBB"/>
    <w:rsid w:val="0053424D"/>
    <w:rsid w:val="00537562"/>
    <w:rsid w:val="00537C60"/>
    <w:rsid w:val="00541228"/>
    <w:rsid w:val="0054138A"/>
    <w:rsid w:val="00541582"/>
    <w:rsid w:val="00541E04"/>
    <w:rsid w:val="00542E89"/>
    <w:rsid w:val="00542F56"/>
    <w:rsid w:val="005432F1"/>
    <w:rsid w:val="0054380A"/>
    <w:rsid w:val="0054431E"/>
    <w:rsid w:val="00544469"/>
    <w:rsid w:val="00545AC3"/>
    <w:rsid w:val="00546308"/>
    <w:rsid w:val="005463E4"/>
    <w:rsid w:val="00547AC7"/>
    <w:rsid w:val="00547E8B"/>
    <w:rsid w:val="005504C5"/>
    <w:rsid w:val="00551618"/>
    <w:rsid w:val="00551619"/>
    <w:rsid w:val="00551DA3"/>
    <w:rsid w:val="00552A92"/>
    <w:rsid w:val="00552C42"/>
    <w:rsid w:val="00553DFE"/>
    <w:rsid w:val="005544CC"/>
    <w:rsid w:val="00554876"/>
    <w:rsid w:val="0055569A"/>
    <w:rsid w:val="005564E5"/>
    <w:rsid w:val="00556D97"/>
    <w:rsid w:val="00557412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0EAF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773CD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352"/>
    <w:rsid w:val="00592482"/>
    <w:rsid w:val="005929C5"/>
    <w:rsid w:val="005930FF"/>
    <w:rsid w:val="00593E56"/>
    <w:rsid w:val="005942AF"/>
    <w:rsid w:val="0059494B"/>
    <w:rsid w:val="00594A9F"/>
    <w:rsid w:val="00594BDA"/>
    <w:rsid w:val="00595985"/>
    <w:rsid w:val="00595BFB"/>
    <w:rsid w:val="005963ED"/>
    <w:rsid w:val="005979DD"/>
    <w:rsid w:val="005A02CB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514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580"/>
    <w:rsid w:val="005D4DBE"/>
    <w:rsid w:val="005D5E37"/>
    <w:rsid w:val="005D5EC2"/>
    <w:rsid w:val="005D63EE"/>
    <w:rsid w:val="005D7C70"/>
    <w:rsid w:val="005E33DB"/>
    <w:rsid w:val="005E37ED"/>
    <w:rsid w:val="005E4F67"/>
    <w:rsid w:val="005E5F1E"/>
    <w:rsid w:val="005E6811"/>
    <w:rsid w:val="005E73A3"/>
    <w:rsid w:val="005E77EF"/>
    <w:rsid w:val="005E7F64"/>
    <w:rsid w:val="005F0115"/>
    <w:rsid w:val="005F08BA"/>
    <w:rsid w:val="005F0CDD"/>
    <w:rsid w:val="005F0D39"/>
    <w:rsid w:val="005F0FE7"/>
    <w:rsid w:val="005F1325"/>
    <w:rsid w:val="005F1C40"/>
    <w:rsid w:val="005F3380"/>
    <w:rsid w:val="005F3EA5"/>
    <w:rsid w:val="005F469D"/>
    <w:rsid w:val="005F4C6E"/>
    <w:rsid w:val="005F564B"/>
    <w:rsid w:val="005F61F2"/>
    <w:rsid w:val="005F777D"/>
    <w:rsid w:val="00600980"/>
    <w:rsid w:val="00601DF1"/>
    <w:rsid w:val="00602EDA"/>
    <w:rsid w:val="00603308"/>
    <w:rsid w:val="00603FDB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3CAE"/>
    <w:rsid w:val="00624712"/>
    <w:rsid w:val="00624AF9"/>
    <w:rsid w:val="00625698"/>
    <w:rsid w:val="00626191"/>
    <w:rsid w:val="0062708F"/>
    <w:rsid w:val="00627373"/>
    <w:rsid w:val="0063021D"/>
    <w:rsid w:val="00630EB7"/>
    <w:rsid w:val="00631390"/>
    <w:rsid w:val="0063293D"/>
    <w:rsid w:val="00632990"/>
    <w:rsid w:val="00632C48"/>
    <w:rsid w:val="00632CE2"/>
    <w:rsid w:val="00633046"/>
    <w:rsid w:val="00633724"/>
    <w:rsid w:val="00633E63"/>
    <w:rsid w:val="0063455B"/>
    <w:rsid w:val="00634F50"/>
    <w:rsid w:val="00635C0C"/>
    <w:rsid w:val="00636792"/>
    <w:rsid w:val="00642031"/>
    <w:rsid w:val="00642485"/>
    <w:rsid w:val="00642BE1"/>
    <w:rsid w:val="00643905"/>
    <w:rsid w:val="00643BDD"/>
    <w:rsid w:val="00643D05"/>
    <w:rsid w:val="00644B5E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4EF2"/>
    <w:rsid w:val="006653BC"/>
    <w:rsid w:val="006664F6"/>
    <w:rsid w:val="00666926"/>
    <w:rsid w:val="0067097B"/>
    <w:rsid w:val="00670E72"/>
    <w:rsid w:val="0067244A"/>
    <w:rsid w:val="006732CF"/>
    <w:rsid w:val="0067368F"/>
    <w:rsid w:val="00674F3C"/>
    <w:rsid w:val="00675720"/>
    <w:rsid w:val="0067603D"/>
    <w:rsid w:val="0067739C"/>
    <w:rsid w:val="006773BF"/>
    <w:rsid w:val="0067778A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5EEC"/>
    <w:rsid w:val="00695FDB"/>
    <w:rsid w:val="0069642E"/>
    <w:rsid w:val="00696AFA"/>
    <w:rsid w:val="00697F5B"/>
    <w:rsid w:val="006A08D9"/>
    <w:rsid w:val="006A21E0"/>
    <w:rsid w:val="006A26DF"/>
    <w:rsid w:val="006A2B15"/>
    <w:rsid w:val="006A3209"/>
    <w:rsid w:val="006A3F86"/>
    <w:rsid w:val="006A4681"/>
    <w:rsid w:val="006A60B1"/>
    <w:rsid w:val="006A6A62"/>
    <w:rsid w:val="006A6F8C"/>
    <w:rsid w:val="006B0A8E"/>
    <w:rsid w:val="006B16CC"/>
    <w:rsid w:val="006B18A4"/>
    <w:rsid w:val="006B1A8D"/>
    <w:rsid w:val="006B2008"/>
    <w:rsid w:val="006B2366"/>
    <w:rsid w:val="006B2A94"/>
    <w:rsid w:val="006B4862"/>
    <w:rsid w:val="006B4B8C"/>
    <w:rsid w:val="006B5C8B"/>
    <w:rsid w:val="006B60D5"/>
    <w:rsid w:val="006B6224"/>
    <w:rsid w:val="006B6996"/>
    <w:rsid w:val="006B6CAA"/>
    <w:rsid w:val="006B6F38"/>
    <w:rsid w:val="006B7274"/>
    <w:rsid w:val="006C1E1A"/>
    <w:rsid w:val="006C3F65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1E28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06DF"/>
    <w:rsid w:val="006E3CCA"/>
    <w:rsid w:val="006E3F7E"/>
    <w:rsid w:val="006E42D1"/>
    <w:rsid w:val="006E4882"/>
    <w:rsid w:val="006E48DA"/>
    <w:rsid w:val="006E4B23"/>
    <w:rsid w:val="006E578C"/>
    <w:rsid w:val="006E6057"/>
    <w:rsid w:val="006E7496"/>
    <w:rsid w:val="006F01BE"/>
    <w:rsid w:val="006F0FF2"/>
    <w:rsid w:val="006F12F6"/>
    <w:rsid w:val="006F140A"/>
    <w:rsid w:val="006F172B"/>
    <w:rsid w:val="006F21CE"/>
    <w:rsid w:val="006F232A"/>
    <w:rsid w:val="006F283A"/>
    <w:rsid w:val="006F2FFB"/>
    <w:rsid w:val="006F41C3"/>
    <w:rsid w:val="006F73E4"/>
    <w:rsid w:val="006F79A1"/>
    <w:rsid w:val="0070033E"/>
    <w:rsid w:val="00701CAE"/>
    <w:rsid w:val="00701DFD"/>
    <w:rsid w:val="00702B30"/>
    <w:rsid w:val="00702B57"/>
    <w:rsid w:val="00703D70"/>
    <w:rsid w:val="007046E0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64B5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6629"/>
    <w:rsid w:val="007270B6"/>
    <w:rsid w:val="007277FC"/>
    <w:rsid w:val="00731237"/>
    <w:rsid w:val="007312E0"/>
    <w:rsid w:val="00731AE1"/>
    <w:rsid w:val="0073226F"/>
    <w:rsid w:val="00732D8B"/>
    <w:rsid w:val="0073396F"/>
    <w:rsid w:val="00734B5D"/>
    <w:rsid w:val="00735666"/>
    <w:rsid w:val="0073585C"/>
    <w:rsid w:val="00737095"/>
    <w:rsid w:val="0073746D"/>
    <w:rsid w:val="0073758E"/>
    <w:rsid w:val="00740BC8"/>
    <w:rsid w:val="00740ED9"/>
    <w:rsid w:val="00740FD7"/>
    <w:rsid w:val="00742AAB"/>
    <w:rsid w:val="00743004"/>
    <w:rsid w:val="00743317"/>
    <w:rsid w:val="00745EF7"/>
    <w:rsid w:val="0074736A"/>
    <w:rsid w:val="0074749C"/>
    <w:rsid w:val="00747AEE"/>
    <w:rsid w:val="00747E0F"/>
    <w:rsid w:val="00750B4A"/>
    <w:rsid w:val="00750FAA"/>
    <w:rsid w:val="00751234"/>
    <w:rsid w:val="00751869"/>
    <w:rsid w:val="00751BDF"/>
    <w:rsid w:val="00751D6C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A45"/>
    <w:rsid w:val="00763F9C"/>
    <w:rsid w:val="007666FB"/>
    <w:rsid w:val="00767227"/>
    <w:rsid w:val="007673F4"/>
    <w:rsid w:val="00767FC7"/>
    <w:rsid w:val="0077007A"/>
    <w:rsid w:val="00770A2F"/>
    <w:rsid w:val="00770FA0"/>
    <w:rsid w:val="00771404"/>
    <w:rsid w:val="0077169A"/>
    <w:rsid w:val="00771A40"/>
    <w:rsid w:val="00771FFB"/>
    <w:rsid w:val="007738EF"/>
    <w:rsid w:val="0077587C"/>
    <w:rsid w:val="0077615E"/>
    <w:rsid w:val="00776440"/>
    <w:rsid w:val="00777041"/>
    <w:rsid w:val="00777266"/>
    <w:rsid w:val="007773BC"/>
    <w:rsid w:val="00777B20"/>
    <w:rsid w:val="00777F93"/>
    <w:rsid w:val="00780275"/>
    <w:rsid w:val="00780B40"/>
    <w:rsid w:val="007815E9"/>
    <w:rsid w:val="007816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16F"/>
    <w:rsid w:val="00791DE4"/>
    <w:rsid w:val="0079278E"/>
    <w:rsid w:val="00792C4A"/>
    <w:rsid w:val="00792FBD"/>
    <w:rsid w:val="00793BF0"/>
    <w:rsid w:val="00794459"/>
    <w:rsid w:val="0079522F"/>
    <w:rsid w:val="00795FF6"/>
    <w:rsid w:val="007965C3"/>
    <w:rsid w:val="00796BFD"/>
    <w:rsid w:val="00797396"/>
    <w:rsid w:val="007A142A"/>
    <w:rsid w:val="007A219A"/>
    <w:rsid w:val="007A2BB0"/>
    <w:rsid w:val="007A3364"/>
    <w:rsid w:val="007A37F6"/>
    <w:rsid w:val="007A4189"/>
    <w:rsid w:val="007A4278"/>
    <w:rsid w:val="007A463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4BEB"/>
    <w:rsid w:val="007B53EE"/>
    <w:rsid w:val="007B562E"/>
    <w:rsid w:val="007B5F3C"/>
    <w:rsid w:val="007B6179"/>
    <w:rsid w:val="007B6532"/>
    <w:rsid w:val="007B6866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437"/>
    <w:rsid w:val="007D4791"/>
    <w:rsid w:val="007D4FA9"/>
    <w:rsid w:val="007D61B3"/>
    <w:rsid w:val="007D6763"/>
    <w:rsid w:val="007D68C3"/>
    <w:rsid w:val="007D7577"/>
    <w:rsid w:val="007E01FF"/>
    <w:rsid w:val="007E1659"/>
    <w:rsid w:val="007E1F01"/>
    <w:rsid w:val="007E1F96"/>
    <w:rsid w:val="007E2840"/>
    <w:rsid w:val="007E3154"/>
    <w:rsid w:val="007E317B"/>
    <w:rsid w:val="007E3B7E"/>
    <w:rsid w:val="007E4AD9"/>
    <w:rsid w:val="007E4E38"/>
    <w:rsid w:val="007E4FEB"/>
    <w:rsid w:val="007E5195"/>
    <w:rsid w:val="007E5410"/>
    <w:rsid w:val="007E5CAF"/>
    <w:rsid w:val="007E62B3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178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37A6"/>
    <w:rsid w:val="00823CC1"/>
    <w:rsid w:val="0082437C"/>
    <w:rsid w:val="00824CD7"/>
    <w:rsid w:val="00825BFB"/>
    <w:rsid w:val="00826518"/>
    <w:rsid w:val="0082742A"/>
    <w:rsid w:val="00827F40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125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041"/>
    <w:rsid w:val="00841FC6"/>
    <w:rsid w:val="00843A84"/>
    <w:rsid w:val="00843A94"/>
    <w:rsid w:val="00843B2B"/>
    <w:rsid w:val="00843B9E"/>
    <w:rsid w:val="008440F3"/>
    <w:rsid w:val="008466F8"/>
    <w:rsid w:val="00846965"/>
    <w:rsid w:val="00846DF3"/>
    <w:rsid w:val="00847ADD"/>
    <w:rsid w:val="00850078"/>
    <w:rsid w:val="00851B16"/>
    <w:rsid w:val="00852232"/>
    <w:rsid w:val="00852F2C"/>
    <w:rsid w:val="008531C8"/>
    <w:rsid w:val="00854358"/>
    <w:rsid w:val="00855737"/>
    <w:rsid w:val="00855A51"/>
    <w:rsid w:val="00855C3C"/>
    <w:rsid w:val="0085644E"/>
    <w:rsid w:val="008571A2"/>
    <w:rsid w:val="00857367"/>
    <w:rsid w:val="00857F07"/>
    <w:rsid w:val="00860C82"/>
    <w:rsid w:val="00860FCC"/>
    <w:rsid w:val="00861819"/>
    <w:rsid w:val="00861892"/>
    <w:rsid w:val="0086247C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77507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5340"/>
    <w:rsid w:val="008960B8"/>
    <w:rsid w:val="00896318"/>
    <w:rsid w:val="008967EB"/>
    <w:rsid w:val="008A04D2"/>
    <w:rsid w:val="008A0AAC"/>
    <w:rsid w:val="008A0EFA"/>
    <w:rsid w:val="008A589F"/>
    <w:rsid w:val="008A61A5"/>
    <w:rsid w:val="008A64F9"/>
    <w:rsid w:val="008B09AD"/>
    <w:rsid w:val="008B0D95"/>
    <w:rsid w:val="008B1406"/>
    <w:rsid w:val="008B36BB"/>
    <w:rsid w:val="008B3B85"/>
    <w:rsid w:val="008B3FA1"/>
    <w:rsid w:val="008B42A6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7AE"/>
    <w:rsid w:val="008D085D"/>
    <w:rsid w:val="008D2389"/>
    <w:rsid w:val="008D3AFC"/>
    <w:rsid w:val="008D5716"/>
    <w:rsid w:val="008D5B1A"/>
    <w:rsid w:val="008D5E62"/>
    <w:rsid w:val="008D6947"/>
    <w:rsid w:val="008D6C54"/>
    <w:rsid w:val="008D6FD7"/>
    <w:rsid w:val="008D7B05"/>
    <w:rsid w:val="008E2407"/>
    <w:rsid w:val="008E26FC"/>
    <w:rsid w:val="008E354A"/>
    <w:rsid w:val="008E44DB"/>
    <w:rsid w:val="008E44FE"/>
    <w:rsid w:val="008E4530"/>
    <w:rsid w:val="008E4BA2"/>
    <w:rsid w:val="008E556F"/>
    <w:rsid w:val="008E6B7B"/>
    <w:rsid w:val="008F0338"/>
    <w:rsid w:val="008F0432"/>
    <w:rsid w:val="008F0B89"/>
    <w:rsid w:val="008F0FA4"/>
    <w:rsid w:val="008F12C3"/>
    <w:rsid w:val="008F1545"/>
    <w:rsid w:val="008F17D8"/>
    <w:rsid w:val="008F1C36"/>
    <w:rsid w:val="008F225E"/>
    <w:rsid w:val="008F229D"/>
    <w:rsid w:val="008F2D64"/>
    <w:rsid w:val="008F3041"/>
    <w:rsid w:val="008F45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0E7F"/>
    <w:rsid w:val="009119B4"/>
    <w:rsid w:val="00911B6D"/>
    <w:rsid w:val="009123D3"/>
    <w:rsid w:val="00912F70"/>
    <w:rsid w:val="00914C9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472AA"/>
    <w:rsid w:val="0095086C"/>
    <w:rsid w:val="00951007"/>
    <w:rsid w:val="00951261"/>
    <w:rsid w:val="00951C2E"/>
    <w:rsid w:val="00953DA1"/>
    <w:rsid w:val="0095490A"/>
    <w:rsid w:val="009552E7"/>
    <w:rsid w:val="0095540A"/>
    <w:rsid w:val="00956024"/>
    <w:rsid w:val="00956F6E"/>
    <w:rsid w:val="00957135"/>
    <w:rsid w:val="0096089F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6604"/>
    <w:rsid w:val="00967635"/>
    <w:rsid w:val="00967B18"/>
    <w:rsid w:val="00970A8E"/>
    <w:rsid w:val="00970C30"/>
    <w:rsid w:val="009710AE"/>
    <w:rsid w:val="00971992"/>
    <w:rsid w:val="00972924"/>
    <w:rsid w:val="00973666"/>
    <w:rsid w:val="0097399D"/>
    <w:rsid w:val="00974EEA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87A1B"/>
    <w:rsid w:val="0099090E"/>
    <w:rsid w:val="00990B44"/>
    <w:rsid w:val="00991B1B"/>
    <w:rsid w:val="00993A61"/>
    <w:rsid w:val="00993B7E"/>
    <w:rsid w:val="00993C55"/>
    <w:rsid w:val="0099400B"/>
    <w:rsid w:val="0099546C"/>
    <w:rsid w:val="009961ED"/>
    <w:rsid w:val="00996734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25BC"/>
    <w:rsid w:val="009A3833"/>
    <w:rsid w:val="009A407F"/>
    <w:rsid w:val="009A43EE"/>
    <w:rsid w:val="009A4709"/>
    <w:rsid w:val="009A474B"/>
    <w:rsid w:val="009A4FB4"/>
    <w:rsid w:val="009A56CD"/>
    <w:rsid w:val="009A56E0"/>
    <w:rsid w:val="009A609E"/>
    <w:rsid w:val="009A73D7"/>
    <w:rsid w:val="009A7BC2"/>
    <w:rsid w:val="009B09DF"/>
    <w:rsid w:val="009B0A33"/>
    <w:rsid w:val="009B0B54"/>
    <w:rsid w:val="009B0C42"/>
    <w:rsid w:val="009B2B21"/>
    <w:rsid w:val="009B2C37"/>
    <w:rsid w:val="009B34DD"/>
    <w:rsid w:val="009B394D"/>
    <w:rsid w:val="009B3C02"/>
    <w:rsid w:val="009B46BF"/>
    <w:rsid w:val="009B4D3D"/>
    <w:rsid w:val="009B4D40"/>
    <w:rsid w:val="009B619E"/>
    <w:rsid w:val="009B63A0"/>
    <w:rsid w:val="009B6507"/>
    <w:rsid w:val="009B664E"/>
    <w:rsid w:val="009B6F1E"/>
    <w:rsid w:val="009B73A0"/>
    <w:rsid w:val="009C11F1"/>
    <w:rsid w:val="009C1EA7"/>
    <w:rsid w:val="009C3427"/>
    <w:rsid w:val="009C46C9"/>
    <w:rsid w:val="009C5562"/>
    <w:rsid w:val="009C68E9"/>
    <w:rsid w:val="009C6CC0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D6B83"/>
    <w:rsid w:val="009E107E"/>
    <w:rsid w:val="009E1CEA"/>
    <w:rsid w:val="009E2BDF"/>
    <w:rsid w:val="009E2E92"/>
    <w:rsid w:val="009E3BD6"/>
    <w:rsid w:val="009E5D23"/>
    <w:rsid w:val="009E5DE3"/>
    <w:rsid w:val="009E6366"/>
    <w:rsid w:val="009E63D7"/>
    <w:rsid w:val="009E6E42"/>
    <w:rsid w:val="009F00F6"/>
    <w:rsid w:val="009F190F"/>
    <w:rsid w:val="009F1D59"/>
    <w:rsid w:val="009F20E1"/>
    <w:rsid w:val="009F2628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068E6"/>
    <w:rsid w:val="00A0734F"/>
    <w:rsid w:val="00A10355"/>
    <w:rsid w:val="00A109BA"/>
    <w:rsid w:val="00A109F9"/>
    <w:rsid w:val="00A10AD2"/>
    <w:rsid w:val="00A10E5F"/>
    <w:rsid w:val="00A110CF"/>
    <w:rsid w:val="00A11DF2"/>
    <w:rsid w:val="00A12125"/>
    <w:rsid w:val="00A127FE"/>
    <w:rsid w:val="00A12A15"/>
    <w:rsid w:val="00A1367F"/>
    <w:rsid w:val="00A13C73"/>
    <w:rsid w:val="00A14467"/>
    <w:rsid w:val="00A15FD6"/>
    <w:rsid w:val="00A16581"/>
    <w:rsid w:val="00A17C7B"/>
    <w:rsid w:val="00A20AB5"/>
    <w:rsid w:val="00A21E9D"/>
    <w:rsid w:val="00A22518"/>
    <w:rsid w:val="00A23360"/>
    <w:rsid w:val="00A23C5C"/>
    <w:rsid w:val="00A24091"/>
    <w:rsid w:val="00A250BB"/>
    <w:rsid w:val="00A252D5"/>
    <w:rsid w:val="00A25A96"/>
    <w:rsid w:val="00A2620B"/>
    <w:rsid w:val="00A27358"/>
    <w:rsid w:val="00A274FC"/>
    <w:rsid w:val="00A276B6"/>
    <w:rsid w:val="00A27CB7"/>
    <w:rsid w:val="00A30B05"/>
    <w:rsid w:val="00A32362"/>
    <w:rsid w:val="00A3317B"/>
    <w:rsid w:val="00A33C6C"/>
    <w:rsid w:val="00A33D01"/>
    <w:rsid w:val="00A34025"/>
    <w:rsid w:val="00A34048"/>
    <w:rsid w:val="00A34D8B"/>
    <w:rsid w:val="00A3560A"/>
    <w:rsid w:val="00A35A2B"/>
    <w:rsid w:val="00A362A2"/>
    <w:rsid w:val="00A37635"/>
    <w:rsid w:val="00A37BF8"/>
    <w:rsid w:val="00A4000A"/>
    <w:rsid w:val="00A4067F"/>
    <w:rsid w:val="00A40BB8"/>
    <w:rsid w:val="00A4189F"/>
    <w:rsid w:val="00A4413C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5B81"/>
    <w:rsid w:val="00A576F2"/>
    <w:rsid w:val="00A577B9"/>
    <w:rsid w:val="00A57AD2"/>
    <w:rsid w:val="00A57F41"/>
    <w:rsid w:val="00A60773"/>
    <w:rsid w:val="00A62395"/>
    <w:rsid w:val="00A63D0D"/>
    <w:rsid w:val="00A641FB"/>
    <w:rsid w:val="00A648AD"/>
    <w:rsid w:val="00A64A4F"/>
    <w:rsid w:val="00A64D63"/>
    <w:rsid w:val="00A65972"/>
    <w:rsid w:val="00A65BF0"/>
    <w:rsid w:val="00A6614E"/>
    <w:rsid w:val="00A6754D"/>
    <w:rsid w:val="00A70A2A"/>
    <w:rsid w:val="00A70BEC"/>
    <w:rsid w:val="00A70FF1"/>
    <w:rsid w:val="00A712B3"/>
    <w:rsid w:val="00A714F0"/>
    <w:rsid w:val="00A71B9B"/>
    <w:rsid w:val="00A71C4E"/>
    <w:rsid w:val="00A73AA1"/>
    <w:rsid w:val="00A73EAB"/>
    <w:rsid w:val="00A745A2"/>
    <w:rsid w:val="00A74C14"/>
    <w:rsid w:val="00A75730"/>
    <w:rsid w:val="00A7596D"/>
    <w:rsid w:val="00A75D53"/>
    <w:rsid w:val="00A76771"/>
    <w:rsid w:val="00A767F2"/>
    <w:rsid w:val="00A76876"/>
    <w:rsid w:val="00A771E8"/>
    <w:rsid w:val="00A81311"/>
    <w:rsid w:val="00A819B3"/>
    <w:rsid w:val="00A8209B"/>
    <w:rsid w:val="00A82E49"/>
    <w:rsid w:val="00A837B9"/>
    <w:rsid w:val="00A83CE1"/>
    <w:rsid w:val="00A84A7A"/>
    <w:rsid w:val="00A84AFB"/>
    <w:rsid w:val="00A85297"/>
    <w:rsid w:val="00A85941"/>
    <w:rsid w:val="00A86050"/>
    <w:rsid w:val="00A862ED"/>
    <w:rsid w:val="00A8710C"/>
    <w:rsid w:val="00A8769E"/>
    <w:rsid w:val="00A87C4D"/>
    <w:rsid w:val="00A90279"/>
    <w:rsid w:val="00A90EBD"/>
    <w:rsid w:val="00A91811"/>
    <w:rsid w:val="00A91DA6"/>
    <w:rsid w:val="00A9262C"/>
    <w:rsid w:val="00A92971"/>
    <w:rsid w:val="00A92BCA"/>
    <w:rsid w:val="00A9368F"/>
    <w:rsid w:val="00A93EAF"/>
    <w:rsid w:val="00A93F54"/>
    <w:rsid w:val="00A943DA"/>
    <w:rsid w:val="00A95405"/>
    <w:rsid w:val="00A959F9"/>
    <w:rsid w:val="00A963BD"/>
    <w:rsid w:val="00A96E5B"/>
    <w:rsid w:val="00A971F6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366"/>
    <w:rsid w:val="00AA6A4C"/>
    <w:rsid w:val="00AA6E61"/>
    <w:rsid w:val="00AB0538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0D7"/>
    <w:rsid w:val="00AD02B1"/>
    <w:rsid w:val="00AD0594"/>
    <w:rsid w:val="00AD1836"/>
    <w:rsid w:val="00AD1EC3"/>
    <w:rsid w:val="00AD20EE"/>
    <w:rsid w:val="00AD27DF"/>
    <w:rsid w:val="00AD29A5"/>
    <w:rsid w:val="00AD3079"/>
    <w:rsid w:val="00AD477B"/>
    <w:rsid w:val="00AD594D"/>
    <w:rsid w:val="00AD6704"/>
    <w:rsid w:val="00AD67BC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A50"/>
    <w:rsid w:val="00AE3FD5"/>
    <w:rsid w:val="00AE4512"/>
    <w:rsid w:val="00AE4FDB"/>
    <w:rsid w:val="00AE52BC"/>
    <w:rsid w:val="00AE54D1"/>
    <w:rsid w:val="00AE54DE"/>
    <w:rsid w:val="00AF003B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09C"/>
    <w:rsid w:val="00B07EC7"/>
    <w:rsid w:val="00B1043A"/>
    <w:rsid w:val="00B11D06"/>
    <w:rsid w:val="00B122FF"/>
    <w:rsid w:val="00B12954"/>
    <w:rsid w:val="00B12DEF"/>
    <w:rsid w:val="00B12F37"/>
    <w:rsid w:val="00B13349"/>
    <w:rsid w:val="00B14BED"/>
    <w:rsid w:val="00B15C07"/>
    <w:rsid w:val="00B1616A"/>
    <w:rsid w:val="00B17849"/>
    <w:rsid w:val="00B20712"/>
    <w:rsid w:val="00B20A46"/>
    <w:rsid w:val="00B20ACD"/>
    <w:rsid w:val="00B212C7"/>
    <w:rsid w:val="00B21D20"/>
    <w:rsid w:val="00B21F30"/>
    <w:rsid w:val="00B22542"/>
    <w:rsid w:val="00B2256A"/>
    <w:rsid w:val="00B2331C"/>
    <w:rsid w:val="00B23D83"/>
    <w:rsid w:val="00B24059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37867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5D7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356"/>
    <w:rsid w:val="00B679EE"/>
    <w:rsid w:val="00B67F9D"/>
    <w:rsid w:val="00B7028A"/>
    <w:rsid w:val="00B702BF"/>
    <w:rsid w:val="00B71014"/>
    <w:rsid w:val="00B735D3"/>
    <w:rsid w:val="00B73BCB"/>
    <w:rsid w:val="00B740B0"/>
    <w:rsid w:val="00B742F8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5D06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A7EF3"/>
    <w:rsid w:val="00BB06C0"/>
    <w:rsid w:val="00BB0849"/>
    <w:rsid w:val="00BB0914"/>
    <w:rsid w:val="00BB0C63"/>
    <w:rsid w:val="00BB14F9"/>
    <w:rsid w:val="00BB1F70"/>
    <w:rsid w:val="00BB29EF"/>
    <w:rsid w:val="00BB32D7"/>
    <w:rsid w:val="00BB3E9B"/>
    <w:rsid w:val="00BB4E6C"/>
    <w:rsid w:val="00BB5164"/>
    <w:rsid w:val="00BB6F0A"/>
    <w:rsid w:val="00BB6F8D"/>
    <w:rsid w:val="00BB7481"/>
    <w:rsid w:val="00BB749E"/>
    <w:rsid w:val="00BB7CA8"/>
    <w:rsid w:val="00BC05CC"/>
    <w:rsid w:val="00BC20FE"/>
    <w:rsid w:val="00BC2534"/>
    <w:rsid w:val="00BC2543"/>
    <w:rsid w:val="00BC3B02"/>
    <w:rsid w:val="00BC3DA6"/>
    <w:rsid w:val="00BC3F19"/>
    <w:rsid w:val="00BC4EE8"/>
    <w:rsid w:val="00BC5BD2"/>
    <w:rsid w:val="00BC5DC7"/>
    <w:rsid w:val="00BC6183"/>
    <w:rsid w:val="00BC6890"/>
    <w:rsid w:val="00BC6A83"/>
    <w:rsid w:val="00BC71A3"/>
    <w:rsid w:val="00BD04B5"/>
    <w:rsid w:val="00BD08DE"/>
    <w:rsid w:val="00BD13FB"/>
    <w:rsid w:val="00BD3DCF"/>
    <w:rsid w:val="00BD453C"/>
    <w:rsid w:val="00BD4BF7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1D46"/>
    <w:rsid w:val="00BE22AE"/>
    <w:rsid w:val="00BE2A9C"/>
    <w:rsid w:val="00BE2E34"/>
    <w:rsid w:val="00BE397B"/>
    <w:rsid w:val="00BE3DEF"/>
    <w:rsid w:val="00BE3EFD"/>
    <w:rsid w:val="00BE466B"/>
    <w:rsid w:val="00BE4A1C"/>
    <w:rsid w:val="00BE5389"/>
    <w:rsid w:val="00BE5577"/>
    <w:rsid w:val="00BE6A20"/>
    <w:rsid w:val="00BE6C3C"/>
    <w:rsid w:val="00BE7241"/>
    <w:rsid w:val="00BE7B8A"/>
    <w:rsid w:val="00BE7C9F"/>
    <w:rsid w:val="00BE7DE0"/>
    <w:rsid w:val="00BF0BF1"/>
    <w:rsid w:val="00BF141E"/>
    <w:rsid w:val="00BF2D22"/>
    <w:rsid w:val="00BF4B03"/>
    <w:rsid w:val="00BF521F"/>
    <w:rsid w:val="00BF566B"/>
    <w:rsid w:val="00BF5955"/>
    <w:rsid w:val="00BF6117"/>
    <w:rsid w:val="00BF7494"/>
    <w:rsid w:val="00BF749E"/>
    <w:rsid w:val="00C005A4"/>
    <w:rsid w:val="00C00919"/>
    <w:rsid w:val="00C00C17"/>
    <w:rsid w:val="00C01045"/>
    <w:rsid w:val="00C01231"/>
    <w:rsid w:val="00C018E2"/>
    <w:rsid w:val="00C01B85"/>
    <w:rsid w:val="00C03A0D"/>
    <w:rsid w:val="00C03B6F"/>
    <w:rsid w:val="00C03E6F"/>
    <w:rsid w:val="00C042FF"/>
    <w:rsid w:val="00C04C3F"/>
    <w:rsid w:val="00C1025F"/>
    <w:rsid w:val="00C10F33"/>
    <w:rsid w:val="00C12C62"/>
    <w:rsid w:val="00C12C66"/>
    <w:rsid w:val="00C1321F"/>
    <w:rsid w:val="00C1341D"/>
    <w:rsid w:val="00C13BA2"/>
    <w:rsid w:val="00C13E8B"/>
    <w:rsid w:val="00C141CF"/>
    <w:rsid w:val="00C14334"/>
    <w:rsid w:val="00C14A85"/>
    <w:rsid w:val="00C14EBB"/>
    <w:rsid w:val="00C15226"/>
    <w:rsid w:val="00C15433"/>
    <w:rsid w:val="00C15A84"/>
    <w:rsid w:val="00C15AB8"/>
    <w:rsid w:val="00C165B5"/>
    <w:rsid w:val="00C17964"/>
    <w:rsid w:val="00C17A19"/>
    <w:rsid w:val="00C209B9"/>
    <w:rsid w:val="00C21C7E"/>
    <w:rsid w:val="00C21CC1"/>
    <w:rsid w:val="00C22952"/>
    <w:rsid w:val="00C240BE"/>
    <w:rsid w:val="00C2431C"/>
    <w:rsid w:val="00C245C9"/>
    <w:rsid w:val="00C25C24"/>
    <w:rsid w:val="00C25FD7"/>
    <w:rsid w:val="00C26987"/>
    <w:rsid w:val="00C2771F"/>
    <w:rsid w:val="00C3145B"/>
    <w:rsid w:val="00C31D7F"/>
    <w:rsid w:val="00C33594"/>
    <w:rsid w:val="00C335AA"/>
    <w:rsid w:val="00C33605"/>
    <w:rsid w:val="00C34473"/>
    <w:rsid w:val="00C35106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2F8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0F"/>
    <w:rsid w:val="00C64EB6"/>
    <w:rsid w:val="00C65D54"/>
    <w:rsid w:val="00C67201"/>
    <w:rsid w:val="00C6767B"/>
    <w:rsid w:val="00C67F94"/>
    <w:rsid w:val="00C70AE5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57A"/>
    <w:rsid w:val="00C7757E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3EF3"/>
    <w:rsid w:val="00C940BC"/>
    <w:rsid w:val="00C95760"/>
    <w:rsid w:val="00C9698A"/>
    <w:rsid w:val="00CA0259"/>
    <w:rsid w:val="00CA08DB"/>
    <w:rsid w:val="00CA2F24"/>
    <w:rsid w:val="00CA36F4"/>
    <w:rsid w:val="00CA4903"/>
    <w:rsid w:val="00CA4E9C"/>
    <w:rsid w:val="00CA5C7C"/>
    <w:rsid w:val="00CA643F"/>
    <w:rsid w:val="00CA75B4"/>
    <w:rsid w:val="00CA7A52"/>
    <w:rsid w:val="00CA7AAC"/>
    <w:rsid w:val="00CB08EB"/>
    <w:rsid w:val="00CB162F"/>
    <w:rsid w:val="00CB174F"/>
    <w:rsid w:val="00CB191B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0451"/>
    <w:rsid w:val="00CC1AA5"/>
    <w:rsid w:val="00CC1B15"/>
    <w:rsid w:val="00CC22AC"/>
    <w:rsid w:val="00CC2869"/>
    <w:rsid w:val="00CC3825"/>
    <w:rsid w:val="00CC3DE7"/>
    <w:rsid w:val="00CC6A6A"/>
    <w:rsid w:val="00CC7866"/>
    <w:rsid w:val="00CC7F38"/>
    <w:rsid w:val="00CD118F"/>
    <w:rsid w:val="00CD1D22"/>
    <w:rsid w:val="00CD396F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67E2"/>
    <w:rsid w:val="00CF7355"/>
    <w:rsid w:val="00CF750C"/>
    <w:rsid w:val="00CF77DE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5829"/>
    <w:rsid w:val="00D16562"/>
    <w:rsid w:val="00D16567"/>
    <w:rsid w:val="00D16587"/>
    <w:rsid w:val="00D16BEF"/>
    <w:rsid w:val="00D16C70"/>
    <w:rsid w:val="00D16FEA"/>
    <w:rsid w:val="00D170AC"/>
    <w:rsid w:val="00D17EBD"/>
    <w:rsid w:val="00D20654"/>
    <w:rsid w:val="00D2165B"/>
    <w:rsid w:val="00D216A1"/>
    <w:rsid w:val="00D219F9"/>
    <w:rsid w:val="00D21A90"/>
    <w:rsid w:val="00D21F08"/>
    <w:rsid w:val="00D22B01"/>
    <w:rsid w:val="00D22B90"/>
    <w:rsid w:val="00D23E2B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B0C"/>
    <w:rsid w:val="00D36D66"/>
    <w:rsid w:val="00D371A9"/>
    <w:rsid w:val="00D4135D"/>
    <w:rsid w:val="00D43253"/>
    <w:rsid w:val="00D44E67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ABA"/>
    <w:rsid w:val="00D57DFC"/>
    <w:rsid w:val="00D60036"/>
    <w:rsid w:val="00D60414"/>
    <w:rsid w:val="00D606EC"/>
    <w:rsid w:val="00D60715"/>
    <w:rsid w:val="00D621FC"/>
    <w:rsid w:val="00D62315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582E"/>
    <w:rsid w:val="00D75A60"/>
    <w:rsid w:val="00D768E5"/>
    <w:rsid w:val="00D7724D"/>
    <w:rsid w:val="00D778B7"/>
    <w:rsid w:val="00D8141B"/>
    <w:rsid w:val="00D81807"/>
    <w:rsid w:val="00D82A23"/>
    <w:rsid w:val="00D82D60"/>
    <w:rsid w:val="00D85C7A"/>
    <w:rsid w:val="00D85F7B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97909"/>
    <w:rsid w:val="00DA04C7"/>
    <w:rsid w:val="00DA1639"/>
    <w:rsid w:val="00DA196C"/>
    <w:rsid w:val="00DA1D68"/>
    <w:rsid w:val="00DA27BF"/>
    <w:rsid w:val="00DA2DB7"/>
    <w:rsid w:val="00DA3DB7"/>
    <w:rsid w:val="00DA52CA"/>
    <w:rsid w:val="00DA5E63"/>
    <w:rsid w:val="00DA6726"/>
    <w:rsid w:val="00DA6800"/>
    <w:rsid w:val="00DA6E63"/>
    <w:rsid w:val="00DA72EB"/>
    <w:rsid w:val="00DA7CBA"/>
    <w:rsid w:val="00DB15EA"/>
    <w:rsid w:val="00DB215B"/>
    <w:rsid w:val="00DB2443"/>
    <w:rsid w:val="00DB2BB0"/>
    <w:rsid w:val="00DB362D"/>
    <w:rsid w:val="00DB38A7"/>
    <w:rsid w:val="00DB5168"/>
    <w:rsid w:val="00DB5A06"/>
    <w:rsid w:val="00DB6157"/>
    <w:rsid w:val="00DB7BE7"/>
    <w:rsid w:val="00DC076B"/>
    <w:rsid w:val="00DC142F"/>
    <w:rsid w:val="00DC21F7"/>
    <w:rsid w:val="00DC328A"/>
    <w:rsid w:val="00DC3E21"/>
    <w:rsid w:val="00DC4286"/>
    <w:rsid w:val="00DC4D7B"/>
    <w:rsid w:val="00DC552C"/>
    <w:rsid w:val="00DC5616"/>
    <w:rsid w:val="00DC6340"/>
    <w:rsid w:val="00DC7867"/>
    <w:rsid w:val="00DC7E83"/>
    <w:rsid w:val="00DD03E9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027F"/>
    <w:rsid w:val="00DE2A8C"/>
    <w:rsid w:val="00DE3E4D"/>
    <w:rsid w:val="00DE411E"/>
    <w:rsid w:val="00DE43A0"/>
    <w:rsid w:val="00DE51F2"/>
    <w:rsid w:val="00DE59D5"/>
    <w:rsid w:val="00DE5DA7"/>
    <w:rsid w:val="00DE5ED5"/>
    <w:rsid w:val="00DE5F24"/>
    <w:rsid w:val="00DE6E80"/>
    <w:rsid w:val="00DE75E4"/>
    <w:rsid w:val="00DF0061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051"/>
    <w:rsid w:val="00E038C4"/>
    <w:rsid w:val="00E03AD2"/>
    <w:rsid w:val="00E0429B"/>
    <w:rsid w:val="00E04301"/>
    <w:rsid w:val="00E05996"/>
    <w:rsid w:val="00E05A8F"/>
    <w:rsid w:val="00E06053"/>
    <w:rsid w:val="00E07A59"/>
    <w:rsid w:val="00E07C5B"/>
    <w:rsid w:val="00E1058B"/>
    <w:rsid w:val="00E107F8"/>
    <w:rsid w:val="00E10DA4"/>
    <w:rsid w:val="00E13985"/>
    <w:rsid w:val="00E13DAA"/>
    <w:rsid w:val="00E13DDC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6B4"/>
    <w:rsid w:val="00E3481B"/>
    <w:rsid w:val="00E3571E"/>
    <w:rsid w:val="00E358B9"/>
    <w:rsid w:val="00E3770A"/>
    <w:rsid w:val="00E37AED"/>
    <w:rsid w:val="00E37B4B"/>
    <w:rsid w:val="00E37CD4"/>
    <w:rsid w:val="00E4049D"/>
    <w:rsid w:val="00E40902"/>
    <w:rsid w:val="00E40D06"/>
    <w:rsid w:val="00E41ACF"/>
    <w:rsid w:val="00E42C5B"/>
    <w:rsid w:val="00E42C97"/>
    <w:rsid w:val="00E42E17"/>
    <w:rsid w:val="00E42F93"/>
    <w:rsid w:val="00E44110"/>
    <w:rsid w:val="00E456BA"/>
    <w:rsid w:val="00E46B05"/>
    <w:rsid w:val="00E47D03"/>
    <w:rsid w:val="00E47F03"/>
    <w:rsid w:val="00E50321"/>
    <w:rsid w:val="00E50E3D"/>
    <w:rsid w:val="00E51764"/>
    <w:rsid w:val="00E51784"/>
    <w:rsid w:val="00E51B40"/>
    <w:rsid w:val="00E52533"/>
    <w:rsid w:val="00E52A6D"/>
    <w:rsid w:val="00E52AF0"/>
    <w:rsid w:val="00E52AF6"/>
    <w:rsid w:val="00E5332F"/>
    <w:rsid w:val="00E5375C"/>
    <w:rsid w:val="00E53D28"/>
    <w:rsid w:val="00E5520D"/>
    <w:rsid w:val="00E55D15"/>
    <w:rsid w:val="00E5690A"/>
    <w:rsid w:val="00E610FB"/>
    <w:rsid w:val="00E61B97"/>
    <w:rsid w:val="00E634A6"/>
    <w:rsid w:val="00E6373D"/>
    <w:rsid w:val="00E6385F"/>
    <w:rsid w:val="00E64265"/>
    <w:rsid w:val="00E657E4"/>
    <w:rsid w:val="00E65995"/>
    <w:rsid w:val="00E65FFE"/>
    <w:rsid w:val="00E667BA"/>
    <w:rsid w:val="00E7075C"/>
    <w:rsid w:val="00E70CB4"/>
    <w:rsid w:val="00E71897"/>
    <w:rsid w:val="00E71AD6"/>
    <w:rsid w:val="00E71BC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6F2"/>
    <w:rsid w:val="00E82A8E"/>
    <w:rsid w:val="00E83501"/>
    <w:rsid w:val="00E839B0"/>
    <w:rsid w:val="00E8418A"/>
    <w:rsid w:val="00E845BF"/>
    <w:rsid w:val="00E84870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53AB"/>
    <w:rsid w:val="00E96428"/>
    <w:rsid w:val="00E971A4"/>
    <w:rsid w:val="00E9785F"/>
    <w:rsid w:val="00EA013B"/>
    <w:rsid w:val="00EA0CE1"/>
    <w:rsid w:val="00EA20D5"/>
    <w:rsid w:val="00EA271F"/>
    <w:rsid w:val="00EA2BF0"/>
    <w:rsid w:val="00EA2FF3"/>
    <w:rsid w:val="00EA3022"/>
    <w:rsid w:val="00EA34F7"/>
    <w:rsid w:val="00EA3AA7"/>
    <w:rsid w:val="00EA5620"/>
    <w:rsid w:val="00EA5F84"/>
    <w:rsid w:val="00EA64AF"/>
    <w:rsid w:val="00EA69B3"/>
    <w:rsid w:val="00EA7402"/>
    <w:rsid w:val="00EA7A23"/>
    <w:rsid w:val="00EB034F"/>
    <w:rsid w:val="00EB0806"/>
    <w:rsid w:val="00EB2312"/>
    <w:rsid w:val="00EB305D"/>
    <w:rsid w:val="00EB3A78"/>
    <w:rsid w:val="00EB3C77"/>
    <w:rsid w:val="00EB453B"/>
    <w:rsid w:val="00EB4B3A"/>
    <w:rsid w:val="00EB6EF9"/>
    <w:rsid w:val="00EB7C45"/>
    <w:rsid w:val="00EC052C"/>
    <w:rsid w:val="00EC1985"/>
    <w:rsid w:val="00EC2155"/>
    <w:rsid w:val="00EC2761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A2"/>
    <w:rsid w:val="00ED64C5"/>
    <w:rsid w:val="00ED7A51"/>
    <w:rsid w:val="00ED7DCC"/>
    <w:rsid w:val="00EE0191"/>
    <w:rsid w:val="00EE0EA2"/>
    <w:rsid w:val="00EE2188"/>
    <w:rsid w:val="00EE2A82"/>
    <w:rsid w:val="00EE3CD1"/>
    <w:rsid w:val="00EE42DA"/>
    <w:rsid w:val="00EE55CF"/>
    <w:rsid w:val="00EE58F0"/>
    <w:rsid w:val="00EE5B32"/>
    <w:rsid w:val="00EE7247"/>
    <w:rsid w:val="00EE7815"/>
    <w:rsid w:val="00EE7BE7"/>
    <w:rsid w:val="00EF0D1B"/>
    <w:rsid w:val="00EF1308"/>
    <w:rsid w:val="00EF35AB"/>
    <w:rsid w:val="00EF3948"/>
    <w:rsid w:val="00EF46BD"/>
    <w:rsid w:val="00EF5197"/>
    <w:rsid w:val="00EF5FD0"/>
    <w:rsid w:val="00EF60E9"/>
    <w:rsid w:val="00EF64C5"/>
    <w:rsid w:val="00EF688C"/>
    <w:rsid w:val="00EF7405"/>
    <w:rsid w:val="00EF7546"/>
    <w:rsid w:val="00EF75D7"/>
    <w:rsid w:val="00EF7E59"/>
    <w:rsid w:val="00F006C4"/>
    <w:rsid w:val="00F00A49"/>
    <w:rsid w:val="00F00E2A"/>
    <w:rsid w:val="00F0109A"/>
    <w:rsid w:val="00F01C63"/>
    <w:rsid w:val="00F0259D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4CC1"/>
    <w:rsid w:val="00F15C54"/>
    <w:rsid w:val="00F1638C"/>
    <w:rsid w:val="00F16420"/>
    <w:rsid w:val="00F17AEB"/>
    <w:rsid w:val="00F17D79"/>
    <w:rsid w:val="00F20B43"/>
    <w:rsid w:val="00F20E3B"/>
    <w:rsid w:val="00F21877"/>
    <w:rsid w:val="00F21C68"/>
    <w:rsid w:val="00F21EEA"/>
    <w:rsid w:val="00F234F6"/>
    <w:rsid w:val="00F23960"/>
    <w:rsid w:val="00F242EB"/>
    <w:rsid w:val="00F2448A"/>
    <w:rsid w:val="00F25C92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970"/>
    <w:rsid w:val="00F40C25"/>
    <w:rsid w:val="00F41212"/>
    <w:rsid w:val="00F41485"/>
    <w:rsid w:val="00F41AF2"/>
    <w:rsid w:val="00F42F35"/>
    <w:rsid w:val="00F434A2"/>
    <w:rsid w:val="00F43682"/>
    <w:rsid w:val="00F43817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6987"/>
    <w:rsid w:val="00F47209"/>
    <w:rsid w:val="00F5036E"/>
    <w:rsid w:val="00F505F1"/>
    <w:rsid w:val="00F50C9E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6D9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1E49"/>
    <w:rsid w:val="00F63842"/>
    <w:rsid w:val="00F64706"/>
    <w:rsid w:val="00F64BAC"/>
    <w:rsid w:val="00F65395"/>
    <w:rsid w:val="00F6624F"/>
    <w:rsid w:val="00F6667B"/>
    <w:rsid w:val="00F6678C"/>
    <w:rsid w:val="00F67607"/>
    <w:rsid w:val="00F67F39"/>
    <w:rsid w:val="00F7155C"/>
    <w:rsid w:val="00F716E4"/>
    <w:rsid w:val="00F71B9A"/>
    <w:rsid w:val="00F71D1C"/>
    <w:rsid w:val="00F7279B"/>
    <w:rsid w:val="00F72E02"/>
    <w:rsid w:val="00F72ED1"/>
    <w:rsid w:val="00F73B9A"/>
    <w:rsid w:val="00F73E03"/>
    <w:rsid w:val="00F74291"/>
    <w:rsid w:val="00F7460A"/>
    <w:rsid w:val="00F74E43"/>
    <w:rsid w:val="00F75025"/>
    <w:rsid w:val="00F75141"/>
    <w:rsid w:val="00F76906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5855"/>
    <w:rsid w:val="00F86149"/>
    <w:rsid w:val="00F861D5"/>
    <w:rsid w:val="00F867EC"/>
    <w:rsid w:val="00F86938"/>
    <w:rsid w:val="00F90BA4"/>
    <w:rsid w:val="00F910FF"/>
    <w:rsid w:val="00F91220"/>
    <w:rsid w:val="00F92473"/>
    <w:rsid w:val="00F92736"/>
    <w:rsid w:val="00F96BB6"/>
    <w:rsid w:val="00F96D42"/>
    <w:rsid w:val="00F96F09"/>
    <w:rsid w:val="00F9705E"/>
    <w:rsid w:val="00FA0286"/>
    <w:rsid w:val="00FA1D6F"/>
    <w:rsid w:val="00FA2561"/>
    <w:rsid w:val="00FA35B0"/>
    <w:rsid w:val="00FA3FB5"/>
    <w:rsid w:val="00FA4E67"/>
    <w:rsid w:val="00FA5943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4439"/>
    <w:rsid w:val="00FB5A36"/>
    <w:rsid w:val="00FB6DE4"/>
    <w:rsid w:val="00FB7016"/>
    <w:rsid w:val="00FB73EC"/>
    <w:rsid w:val="00FC0229"/>
    <w:rsid w:val="00FC076E"/>
    <w:rsid w:val="00FC0D8B"/>
    <w:rsid w:val="00FC11E4"/>
    <w:rsid w:val="00FC2A13"/>
    <w:rsid w:val="00FC2E8F"/>
    <w:rsid w:val="00FC43DC"/>
    <w:rsid w:val="00FC4738"/>
    <w:rsid w:val="00FC4768"/>
    <w:rsid w:val="00FC48EA"/>
    <w:rsid w:val="00FC4AB6"/>
    <w:rsid w:val="00FC5A4D"/>
    <w:rsid w:val="00FD0A14"/>
    <w:rsid w:val="00FD277E"/>
    <w:rsid w:val="00FD27D5"/>
    <w:rsid w:val="00FD2EE4"/>
    <w:rsid w:val="00FD3134"/>
    <w:rsid w:val="00FD3314"/>
    <w:rsid w:val="00FD33A9"/>
    <w:rsid w:val="00FD3636"/>
    <w:rsid w:val="00FD3BAA"/>
    <w:rsid w:val="00FD5EFC"/>
    <w:rsid w:val="00FD6533"/>
    <w:rsid w:val="00FD6A6F"/>
    <w:rsid w:val="00FD6DFF"/>
    <w:rsid w:val="00FD718D"/>
    <w:rsid w:val="00FD7A12"/>
    <w:rsid w:val="00FD7F09"/>
    <w:rsid w:val="00FD7FE2"/>
    <w:rsid w:val="00FE0704"/>
    <w:rsid w:val="00FE1FE6"/>
    <w:rsid w:val="00FE32AA"/>
    <w:rsid w:val="00FE7A18"/>
    <w:rsid w:val="00FE7A61"/>
    <w:rsid w:val="00FF0D5F"/>
    <w:rsid w:val="00FF145A"/>
    <w:rsid w:val="00FF1574"/>
    <w:rsid w:val="00FF165E"/>
    <w:rsid w:val="00FF16C9"/>
    <w:rsid w:val="00FF1D21"/>
    <w:rsid w:val="00FF21D7"/>
    <w:rsid w:val="00FF221D"/>
    <w:rsid w:val="00FF228F"/>
    <w:rsid w:val="00FF271F"/>
    <w:rsid w:val="00FF2AE8"/>
    <w:rsid w:val="00FF363D"/>
    <w:rsid w:val="00FF3B21"/>
    <w:rsid w:val="00FF3D88"/>
    <w:rsid w:val="00FF3F66"/>
    <w:rsid w:val="00FF5152"/>
    <w:rsid w:val="00FF5AF5"/>
    <w:rsid w:val="00FF6213"/>
    <w:rsid w:val="00FF6319"/>
    <w:rsid w:val="00FF685A"/>
    <w:rsid w:val="00FF7548"/>
    <w:rsid w:val="00FF75E0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E0"/>
    <w:pPr>
      <w:spacing w:line="256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1E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1E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6A2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A21E0"/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paragraph" w:styleId="Paragraphedeliste">
    <w:name w:val="List Paragraph"/>
    <w:basedOn w:val="Normal"/>
    <w:uiPriority w:val="34"/>
    <w:qFormat/>
    <w:rsid w:val="006A21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1E0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C4AB6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E0"/>
    <w:pPr>
      <w:spacing w:line="256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1E0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1E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6A2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A21E0"/>
    <w:rPr>
      <w:rFonts w:ascii="Cambria" w:eastAsiaTheme="majorEastAsia" w:hAnsi="Cambria" w:cstheme="majorBidi"/>
      <w:b/>
      <w:bCs/>
      <w:iCs/>
      <w:color w:val="000000" w:themeColor="text1"/>
      <w:sz w:val="52"/>
      <w:szCs w:val="28"/>
    </w:rPr>
  </w:style>
  <w:style w:type="paragraph" w:styleId="Paragraphedeliste">
    <w:name w:val="List Paragraph"/>
    <w:basedOn w:val="Normal"/>
    <w:uiPriority w:val="34"/>
    <w:qFormat/>
    <w:rsid w:val="006A21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1E0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C4AB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file:///E:\Disque%20local%20(E)\Mes%20Documents\Mes%20images\DRAPEAU_senegal.g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t%20fin%20d'&#233;tudes%20Djiga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175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Djiga Sene</dc:creator>
  <cp:lastModifiedBy>Djiga Sene</cp:lastModifiedBy>
  <cp:revision>72</cp:revision>
  <dcterms:created xsi:type="dcterms:W3CDTF">2016-11-13T00:09:00Z</dcterms:created>
  <dcterms:modified xsi:type="dcterms:W3CDTF">2016-12-20T20:26:00Z</dcterms:modified>
</cp:coreProperties>
</file>