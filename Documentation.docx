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5A" w:rsidRDefault="000F7C5A" w:rsidP="000F7C5A">
      <w:pPr>
        <w:spacing w:line="276" w:lineRule="auto"/>
      </w:pPr>
      <w:r>
        <w:t>Ce manuel d’utilisation ou mode d’emploi définit la façon dont l’utilisateur final doit utiliser l’application pour son travail plus facile. Ce manuel est écrit pour aider les collaborateurs à comprendre comment ils peuvent exécutez des tâches spécifiques en expliquant toutes les étapes. Ce logiciel est développé dans le cadre d’un projet de fin d’études.</w:t>
      </w:r>
    </w:p>
    <w:p w:rsidR="00755573" w:rsidRPr="00C549E4" w:rsidRDefault="00755573" w:rsidP="00755573">
      <w:pPr>
        <w:pStyle w:val="Sansinterligne"/>
        <w:rPr>
          <w:rFonts w:ascii="Showcard Gothic" w:hAnsi="Showcard Gothic"/>
          <w:b/>
          <w:bCs/>
          <w:color w:val="385623" w:themeColor="accent6" w:themeShade="80"/>
        </w:rPr>
      </w:pPr>
      <w:bookmarkStart w:id="0" w:name="_Toc468288462"/>
      <w:bookmarkStart w:id="1" w:name="_GoBack"/>
      <w:r w:rsidRPr="00C549E4">
        <w:rPr>
          <w:rFonts w:ascii="Showcard Gothic" w:hAnsi="Showcard Gothic"/>
          <w:b/>
          <w:bCs/>
          <w:color w:val="385623" w:themeColor="accent6" w:themeShade="80"/>
        </w:rPr>
        <w:t>Paramétrage de l’application</w:t>
      </w:r>
      <w:bookmarkEnd w:id="0"/>
    </w:p>
    <w:bookmarkEnd w:id="1"/>
    <w:p w:rsidR="00755573" w:rsidRDefault="00755573" w:rsidP="00755573">
      <w:pPr>
        <w:spacing w:line="276" w:lineRule="auto"/>
        <w:jc w:val="both"/>
      </w:pPr>
      <w:r>
        <w:t xml:space="preserve"> </w:t>
      </w:r>
      <w:r>
        <w:tab/>
        <w:t xml:space="preserve">Avant de commencer à travailler avec l’applicatif, il est demandé à ce que l’utilisateur s’identifie, de ce fait toutes les modifications réalisées pourront être étiquetées à son nom. </w:t>
      </w:r>
    </w:p>
    <w:p w:rsidR="00755573" w:rsidRDefault="00755573" w:rsidP="00755573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rPr>
          <w:b/>
        </w:rPr>
        <w:t>Paramétrer un nouveau compte utilisateur</w:t>
      </w:r>
      <w:r>
        <w:t xml:space="preserve"> : </w:t>
      </w:r>
    </w:p>
    <w:p w:rsidR="00755573" w:rsidRDefault="00755573" w:rsidP="00755573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 xml:space="preserve">Cliquer sur </w:t>
      </w:r>
      <w:r>
        <w:rPr>
          <w:b/>
        </w:rPr>
        <w:t xml:space="preserve">Paramétrage </w:t>
      </w:r>
      <w:r>
        <w:t xml:space="preserve">dans le groupe </w:t>
      </w:r>
      <w:r>
        <w:rPr>
          <w:b/>
        </w:rPr>
        <w:t>Paramétrage</w:t>
      </w:r>
      <w:r>
        <w:t xml:space="preserve"> du ruban Collaborer ;</w:t>
      </w:r>
    </w:p>
    <w:p w:rsidR="00755573" w:rsidRDefault="00755573" w:rsidP="00755573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Le système affiche automatiquement une nouvelle fenêtre ;</w:t>
      </w:r>
    </w:p>
    <w:p w:rsidR="00755573" w:rsidRDefault="00755573" w:rsidP="00755573">
      <w:pPr>
        <w:pStyle w:val="Paragraphedeliste"/>
        <w:spacing w:line="276" w:lineRule="auto"/>
        <w:ind w:left="775"/>
        <w:jc w:val="both"/>
      </w:pPr>
      <w:r>
        <w:t>L’utilisateur doit inscrire :</w:t>
      </w:r>
    </w:p>
    <w:p w:rsidR="00755573" w:rsidRDefault="00755573" w:rsidP="00755573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 xml:space="preserve">un nom d’utilisateur : le nom d’utilisateur doit être unique et permet d’identifier l’utilisateur, il ne doit pas contenir de caractères spéciaux ; </w:t>
      </w:r>
    </w:p>
    <w:p w:rsidR="00755573" w:rsidRDefault="00755573" w:rsidP="00755573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son email : l’adresse email de l’utilisateur qui a servi ou qui sera servi lors du référentiel distant ;</w:t>
      </w:r>
    </w:p>
    <w:p w:rsidR="00755573" w:rsidRDefault="00755573" w:rsidP="00755573">
      <w:pPr>
        <w:pStyle w:val="Paragraphedeliste"/>
        <w:numPr>
          <w:ilvl w:val="0"/>
          <w:numId w:val="3"/>
        </w:numPr>
        <w:spacing w:line="276" w:lineRule="auto"/>
        <w:jc w:val="both"/>
      </w:pPr>
      <w:r>
        <w:t>et son mot de passe : ce mot de passe permettra à l’utilisateur de réaliser certaines modifications en local et d’accéder à distance au référentiel.</w:t>
      </w:r>
    </w:p>
    <w:p w:rsidR="00755573" w:rsidRDefault="00755573" w:rsidP="00755573">
      <w:pPr>
        <w:pStyle w:val="Paragraphedeliste"/>
        <w:spacing w:line="276" w:lineRule="auto"/>
        <w:ind w:left="1144"/>
      </w:pPr>
      <w:r>
        <w:rPr>
          <w:noProof/>
          <w:lang w:eastAsia="fr-FR"/>
        </w:rPr>
        <w:drawing>
          <wp:inline distT="0" distB="0" distL="0" distR="0" wp14:anchorId="7CE8BBD7" wp14:editId="077B2CA2">
            <wp:extent cx="3916680" cy="2736215"/>
            <wp:effectExtent l="171450" t="171450" r="388620" b="197485"/>
            <wp:docPr id="682" name="Imag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 6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2258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5573" w:rsidRDefault="00755573" w:rsidP="00755573">
      <w:pPr>
        <w:pStyle w:val="Paragraphedeliste"/>
        <w:numPr>
          <w:ilvl w:val="0"/>
          <w:numId w:val="1"/>
        </w:numPr>
        <w:spacing w:line="276" w:lineRule="auto"/>
        <w:jc w:val="both"/>
      </w:pPr>
      <w:r>
        <w:rPr>
          <w:b/>
        </w:rPr>
        <w:t>Paramétrer un référentiel distant</w:t>
      </w:r>
      <w:r>
        <w:t> :</w:t>
      </w:r>
    </w:p>
    <w:p w:rsidR="00755573" w:rsidRDefault="00755573" w:rsidP="00755573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Cliquer sur </w:t>
      </w:r>
      <w:r>
        <w:rPr>
          <w:b/>
        </w:rPr>
        <w:t xml:space="preserve">Paramétrage </w:t>
      </w:r>
      <w:r>
        <w:t xml:space="preserve">dans le groupe </w:t>
      </w:r>
      <w:r>
        <w:rPr>
          <w:b/>
        </w:rPr>
        <w:t>Paramétrage</w:t>
      </w:r>
      <w:r>
        <w:t xml:space="preserve"> du ruban Collaborer ;</w:t>
      </w:r>
    </w:p>
    <w:p w:rsidR="00755573" w:rsidRDefault="00755573" w:rsidP="00755573">
      <w:pPr>
        <w:pStyle w:val="Paragraphedeliste"/>
        <w:numPr>
          <w:ilvl w:val="0"/>
          <w:numId w:val="4"/>
        </w:numPr>
        <w:spacing w:line="276" w:lineRule="auto"/>
        <w:jc w:val="both"/>
      </w:pPr>
      <w:r>
        <w:t xml:space="preserve">le système affiche automatiquement une nouvelle fenêtre, cliquer sur </w:t>
      </w:r>
      <w:r>
        <w:rPr>
          <w:b/>
        </w:rPr>
        <w:t>Dépôt</w:t>
      </w:r>
      <w:r>
        <w:t> ;</w:t>
      </w:r>
    </w:p>
    <w:p w:rsidR="00755573" w:rsidRDefault="00755573" w:rsidP="00755573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le collaborateur choisit l’adresse email de l’utilisateur qui aura le privilège d’accéder à de référentiel ;</w:t>
      </w:r>
    </w:p>
    <w:p w:rsidR="00755573" w:rsidRDefault="00755573" w:rsidP="00755573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Puis il confirme en tapant le mot de passe correspondant ;</w:t>
      </w:r>
    </w:p>
    <w:p w:rsidR="00755573" w:rsidRDefault="00755573" w:rsidP="00755573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 xml:space="preserve">Il indique un nom unique pour le référentiel distant, ce nom doit être unique et ne doit contenir aucun caractère spécial ;  </w:t>
      </w:r>
    </w:p>
    <w:p w:rsidR="00755573" w:rsidRDefault="00755573" w:rsidP="00755573">
      <w:pPr>
        <w:pStyle w:val="Paragraphedeliste"/>
        <w:numPr>
          <w:ilvl w:val="0"/>
          <w:numId w:val="5"/>
        </w:numPr>
        <w:spacing w:line="276" w:lineRule="auto"/>
        <w:jc w:val="both"/>
      </w:pPr>
      <w:r>
        <w:t>Et enfin il doit inscrire l’url permettant d’accéder au référentiel distant.</w:t>
      </w:r>
    </w:p>
    <w:p w:rsidR="00755573" w:rsidRDefault="00755573" w:rsidP="000F7C5A">
      <w:pPr>
        <w:spacing w:line="276" w:lineRule="auto"/>
      </w:pPr>
    </w:p>
    <w:sectPr w:rsidR="00755573" w:rsidSect="00F85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0171"/>
    <w:multiLevelType w:val="hybridMultilevel"/>
    <w:tmpl w:val="798C7A3A"/>
    <w:lvl w:ilvl="0" w:tplc="040C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1A252C24"/>
    <w:multiLevelType w:val="hybridMultilevel"/>
    <w:tmpl w:val="CED8EE42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36FF23F1"/>
    <w:multiLevelType w:val="hybridMultilevel"/>
    <w:tmpl w:val="F66E88F6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>
    <w:nsid w:val="54FB5678"/>
    <w:multiLevelType w:val="hybridMultilevel"/>
    <w:tmpl w:val="0D548B96"/>
    <w:lvl w:ilvl="0" w:tplc="0409000D">
      <w:start w:val="1"/>
      <w:numFmt w:val="bullet"/>
      <w:lvlText w:val=""/>
      <w:lvlJc w:val="left"/>
      <w:pPr>
        <w:ind w:left="1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4">
    <w:nsid w:val="7A0C6DE5"/>
    <w:multiLevelType w:val="multilevel"/>
    <w:tmpl w:val="36085FD8"/>
    <w:lvl w:ilvl="0">
      <w:start w:val="3"/>
      <w:numFmt w:val="upperRoman"/>
      <w:lvlText w:val="%1.1"/>
      <w:lvlJc w:val="righ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>
    <w:nsid w:val="7F0830BC"/>
    <w:multiLevelType w:val="hybridMultilevel"/>
    <w:tmpl w:val="8C2020E4"/>
    <w:lvl w:ilvl="0" w:tplc="0409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693"/>
    <w:rsid w:val="00000409"/>
    <w:rsid w:val="000016C5"/>
    <w:rsid w:val="00001EC4"/>
    <w:rsid w:val="00001F3C"/>
    <w:rsid w:val="0000261F"/>
    <w:rsid w:val="0000328B"/>
    <w:rsid w:val="00003532"/>
    <w:rsid w:val="000035F0"/>
    <w:rsid w:val="00003ACA"/>
    <w:rsid w:val="000049E8"/>
    <w:rsid w:val="000057EC"/>
    <w:rsid w:val="00007171"/>
    <w:rsid w:val="00007222"/>
    <w:rsid w:val="00007FB2"/>
    <w:rsid w:val="00010928"/>
    <w:rsid w:val="00010C4B"/>
    <w:rsid w:val="000117D1"/>
    <w:rsid w:val="00011E3D"/>
    <w:rsid w:val="00012DD9"/>
    <w:rsid w:val="00012E92"/>
    <w:rsid w:val="0001323F"/>
    <w:rsid w:val="000138E8"/>
    <w:rsid w:val="00016079"/>
    <w:rsid w:val="00017495"/>
    <w:rsid w:val="000209B7"/>
    <w:rsid w:val="00020C88"/>
    <w:rsid w:val="00022122"/>
    <w:rsid w:val="0002261A"/>
    <w:rsid w:val="000228E9"/>
    <w:rsid w:val="000229DB"/>
    <w:rsid w:val="00023388"/>
    <w:rsid w:val="00023B63"/>
    <w:rsid w:val="000240EA"/>
    <w:rsid w:val="0002565C"/>
    <w:rsid w:val="000265DF"/>
    <w:rsid w:val="00027080"/>
    <w:rsid w:val="0003004F"/>
    <w:rsid w:val="000306FB"/>
    <w:rsid w:val="00030ACF"/>
    <w:rsid w:val="00030AF1"/>
    <w:rsid w:val="00032043"/>
    <w:rsid w:val="000321EB"/>
    <w:rsid w:val="0003261D"/>
    <w:rsid w:val="00032F34"/>
    <w:rsid w:val="0003306B"/>
    <w:rsid w:val="0003363F"/>
    <w:rsid w:val="00034044"/>
    <w:rsid w:val="00034CD9"/>
    <w:rsid w:val="0003546F"/>
    <w:rsid w:val="0003606D"/>
    <w:rsid w:val="00036833"/>
    <w:rsid w:val="00037A98"/>
    <w:rsid w:val="00037F9A"/>
    <w:rsid w:val="0004059F"/>
    <w:rsid w:val="00041411"/>
    <w:rsid w:val="00041D15"/>
    <w:rsid w:val="00042197"/>
    <w:rsid w:val="0004319A"/>
    <w:rsid w:val="00043246"/>
    <w:rsid w:val="00043B89"/>
    <w:rsid w:val="00043D48"/>
    <w:rsid w:val="000451E3"/>
    <w:rsid w:val="0004540D"/>
    <w:rsid w:val="000457F8"/>
    <w:rsid w:val="00045BB4"/>
    <w:rsid w:val="00045FE7"/>
    <w:rsid w:val="000460D1"/>
    <w:rsid w:val="000472CA"/>
    <w:rsid w:val="00047447"/>
    <w:rsid w:val="00050E90"/>
    <w:rsid w:val="00051F1C"/>
    <w:rsid w:val="00053D15"/>
    <w:rsid w:val="00053EF8"/>
    <w:rsid w:val="00054B9A"/>
    <w:rsid w:val="00054E68"/>
    <w:rsid w:val="00055955"/>
    <w:rsid w:val="00055EBE"/>
    <w:rsid w:val="000562F6"/>
    <w:rsid w:val="00057184"/>
    <w:rsid w:val="000607F5"/>
    <w:rsid w:val="000608ED"/>
    <w:rsid w:val="00060D54"/>
    <w:rsid w:val="00061BCB"/>
    <w:rsid w:val="00061FD7"/>
    <w:rsid w:val="00062021"/>
    <w:rsid w:val="0006276F"/>
    <w:rsid w:val="00065664"/>
    <w:rsid w:val="000678C0"/>
    <w:rsid w:val="00067F40"/>
    <w:rsid w:val="000702E7"/>
    <w:rsid w:val="00070B89"/>
    <w:rsid w:val="00071829"/>
    <w:rsid w:val="00071B77"/>
    <w:rsid w:val="00071EC3"/>
    <w:rsid w:val="00071F5E"/>
    <w:rsid w:val="00072375"/>
    <w:rsid w:val="000729EA"/>
    <w:rsid w:val="00072CD2"/>
    <w:rsid w:val="000740F5"/>
    <w:rsid w:val="00074131"/>
    <w:rsid w:val="0007413B"/>
    <w:rsid w:val="0007452E"/>
    <w:rsid w:val="00074883"/>
    <w:rsid w:val="00076E9A"/>
    <w:rsid w:val="00077477"/>
    <w:rsid w:val="00077B92"/>
    <w:rsid w:val="00077CA8"/>
    <w:rsid w:val="00077FD0"/>
    <w:rsid w:val="0008008B"/>
    <w:rsid w:val="00080155"/>
    <w:rsid w:val="00080DEE"/>
    <w:rsid w:val="000810C8"/>
    <w:rsid w:val="00082319"/>
    <w:rsid w:val="00082872"/>
    <w:rsid w:val="000834B8"/>
    <w:rsid w:val="00085164"/>
    <w:rsid w:val="000852A0"/>
    <w:rsid w:val="00085C29"/>
    <w:rsid w:val="00085D1F"/>
    <w:rsid w:val="000866E6"/>
    <w:rsid w:val="00087498"/>
    <w:rsid w:val="00087B5A"/>
    <w:rsid w:val="000903AD"/>
    <w:rsid w:val="000906B8"/>
    <w:rsid w:val="000906E8"/>
    <w:rsid w:val="00091277"/>
    <w:rsid w:val="00091BF5"/>
    <w:rsid w:val="000929A0"/>
    <w:rsid w:val="00092D76"/>
    <w:rsid w:val="00095140"/>
    <w:rsid w:val="000959D4"/>
    <w:rsid w:val="00095F30"/>
    <w:rsid w:val="00096449"/>
    <w:rsid w:val="000964D8"/>
    <w:rsid w:val="00096B15"/>
    <w:rsid w:val="00096CB1"/>
    <w:rsid w:val="00097453"/>
    <w:rsid w:val="000A070A"/>
    <w:rsid w:val="000A0FB5"/>
    <w:rsid w:val="000A18EE"/>
    <w:rsid w:val="000A272E"/>
    <w:rsid w:val="000A2B7E"/>
    <w:rsid w:val="000A2DD5"/>
    <w:rsid w:val="000A3C31"/>
    <w:rsid w:val="000A3C79"/>
    <w:rsid w:val="000A453C"/>
    <w:rsid w:val="000A5DD6"/>
    <w:rsid w:val="000A5E79"/>
    <w:rsid w:val="000A6077"/>
    <w:rsid w:val="000A6E9C"/>
    <w:rsid w:val="000A78BD"/>
    <w:rsid w:val="000A7A3F"/>
    <w:rsid w:val="000A7DD3"/>
    <w:rsid w:val="000B0078"/>
    <w:rsid w:val="000B0F64"/>
    <w:rsid w:val="000B1BB0"/>
    <w:rsid w:val="000B221C"/>
    <w:rsid w:val="000B2BC1"/>
    <w:rsid w:val="000B320E"/>
    <w:rsid w:val="000B35ED"/>
    <w:rsid w:val="000B44DF"/>
    <w:rsid w:val="000B4CCF"/>
    <w:rsid w:val="000B5383"/>
    <w:rsid w:val="000B66B3"/>
    <w:rsid w:val="000B6D8D"/>
    <w:rsid w:val="000B6FDF"/>
    <w:rsid w:val="000B7196"/>
    <w:rsid w:val="000B75CA"/>
    <w:rsid w:val="000B7E4F"/>
    <w:rsid w:val="000C0BD3"/>
    <w:rsid w:val="000C2456"/>
    <w:rsid w:val="000C294A"/>
    <w:rsid w:val="000C2C46"/>
    <w:rsid w:val="000C2C85"/>
    <w:rsid w:val="000C3013"/>
    <w:rsid w:val="000C368E"/>
    <w:rsid w:val="000C42B5"/>
    <w:rsid w:val="000C58AE"/>
    <w:rsid w:val="000C602B"/>
    <w:rsid w:val="000C6CDD"/>
    <w:rsid w:val="000D0332"/>
    <w:rsid w:val="000D0D82"/>
    <w:rsid w:val="000D114C"/>
    <w:rsid w:val="000D3CC4"/>
    <w:rsid w:val="000D46A6"/>
    <w:rsid w:val="000D470A"/>
    <w:rsid w:val="000D49F7"/>
    <w:rsid w:val="000D4B3A"/>
    <w:rsid w:val="000D5588"/>
    <w:rsid w:val="000D5D4B"/>
    <w:rsid w:val="000D607A"/>
    <w:rsid w:val="000D6084"/>
    <w:rsid w:val="000D64F8"/>
    <w:rsid w:val="000D7505"/>
    <w:rsid w:val="000D7BFA"/>
    <w:rsid w:val="000D7FD7"/>
    <w:rsid w:val="000E0DD7"/>
    <w:rsid w:val="000E0EE2"/>
    <w:rsid w:val="000E104B"/>
    <w:rsid w:val="000E1308"/>
    <w:rsid w:val="000E135F"/>
    <w:rsid w:val="000E1640"/>
    <w:rsid w:val="000E2BB7"/>
    <w:rsid w:val="000E3568"/>
    <w:rsid w:val="000E3911"/>
    <w:rsid w:val="000E49F6"/>
    <w:rsid w:val="000E4F9D"/>
    <w:rsid w:val="000E52A6"/>
    <w:rsid w:val="000E5682"/>
    <w:rsid w:val="000E57AF"/>
    <w:rsid w:val="000E585F"/>
    <w:rsid w:val="000E6F8C"/>
    <w:rsid w:val="000E7C05"/>
    <w:rsid w:val="000F0AD0"/>
    <w:rsid w:val="000F140A"/>
    <w:rsid w:val="000F1D34"/>
    <w:rsid w:val="000F271C"/>
    <w:rsid w:val="000F2911"/>
    <w:rsid w:val="000F34EE"/>
    <w:rsid w:val="000F3609"/>
    <w:rsid w:val="000F37DB"/>
    <w:rsid w:val="000F4914"/>
    <w:rsid w:val="000F4F54"/>
    <w:rsid w:val="000F5EDB"/>
    <w:rsid w:val="000F630F"/>
    <w:rsid w:val="000F6454"/>
    <w:rsid w:val="000F6B36"/>
    <w:rsid w:val="000F7C5A"/>
    <w:rsid w:val="001005A6"/>
    <w:rsid w:val="001019DB"/>
    <w:rsid w:val="00101BB1"/>
    <w:rsid w:val="00102072"/>
    <w:rsid w:val="00103988"/>
    <w:rsid w:val="00103C15"/>
    <w:rsid w:val="00103FC4"/>
    <w:rsid w:val="0010445D"/>
    <w:rsid w:val="00104533"/>
    <w:rsid w:val="001047E7"/>
    <w:rsid w:val="00105539"/>
    <w:rsid w:val="00105F5F"/>
    <w:rsid w:val="00106AA5"/>
    <w:rsid w:val="00106B86"/>
    <w:rsid w:val="00113970"/>
    <w:rsid w:val="00115163"/>
    <w:rsid w:val="00115DA4"/>
    <w:rsid w:val="00116C85"/>
    <w:rsid w:val="00117D1B"/>
    <w:rsid w:val="001213D3"/>
    <w:rsid w:val="00121636"/>
    <w:rsid w:val="001219C9"/>
    <w:rsid w:val="00123C91"/>
    <w:rsid w:val="00124D23"/>
    <w:rsid w:val="00124E0D"/>
    <w:rsid w:val="00125105"/>
    <w:rsid w:val="00125BE9"/>
    <w:rsid w:val="00126514"/>
    <w:rsid w:val="001269B8"/>
    <w:rsid w:val="00127068"/>
    <w:rsid w:val="0012707B"/>
    <w:rsid w:val="00127B64"/>
    <w:rsid w:val="001301CE"/>
    <w:rsid w:val="001302FD"/>
    <w:rsid w:val="00131BDF"/>
    <w:rsid w:val="00133BBC"/>
    <w:rsid w:val="0013493E"/>
    <w:rsid w:val="00134AD6"/>
    <w:rsid w:val="00135014"/>
    <w:rsid w:val="00135581"/>
    <w:rsid w:val="001359D1"/>
    <w:rsid w:val="001360AF"/>
    <w:rsid w:val="00136114"/>
    <w:rsid w:val="0013730B"/>
    <w:rsid w:val="00137675"/>
    <w:rsid w:val="00137E1D"/>
    <w:rsid w:val="001407E5"/>
    <w:rsid w:val="00140A03"/>
    <w:rsid w:val="00141CB1"/>
    <w:rsid w:val="00142018"/>
    <w:rsid w:val="00143A19"/>
    <w:rsid w:val="00144BDE"/>
    <w:rsid w:val="00144BE8"/>
    <w:rsid w:val="001454FF"/>
    <w:rsid w:val="00145D11"/>
    <w:rsid w:val="00145ECB"/>
    <w:rsid w:val="001469D8"/>
    <w:rsid w:val="00146D06"/>
    <w:rsid w:val="00146F73"/>
    <w:rsid w:val="00146F9D"/>
    <w:rsid w:val="0015075C"/>
    <w:rsid w:val="00151FC7"/>
    <w:rsid w:val="001527FA"/>
    <w:rsid w:val="001543D4"/>
    <w:rsid w:val="0015446A"/>
    <w:rsid w:val="00154577"/>
    <w:rsid w:val="00154A89"/>
    <w:rsid w:val="00155601"/>
    <w:rsid w:val="001565C8"/>
    <w:rsid w:val="001577A7"/>
    <w:rsid w:val="0015789C"/>
    <w:rsid w:val="00157979"/>
    <w:rsid w:val="00160769"/>
    <w:rsid w:val="00160A59"/>
    <w:rsid w:val="00161857"/>
    <w:rsid w:val="001621E5"/>
    <w:rsid w:val="001633A2"/>
    <w:rsid w:val="0016524C"/>
    <w:rsid w:val="00165308"/>
    <w:rsid w:val="001661D3"/>
    <w:rsid w:val="00166B57"/>
    <w:rsid w:val="00167256"/>
    <w:rsid w:val="00167CDF"/>
    <w:rsid w:val="0017046E"/>
    <w:rsid w:val="0017190A"/>
    <w:rsid w:val="00171B27"/>
    <w:rsid w:val="00172E36"/>
    <w:rsid w:val="00172F58"/>
    <w:rsid w:val="00173034"/>
    <w:rsid w:val="00175221"/>
    <w:rsid w:val="001753C4"/>
    <w:rsid w:val="001755BC"/>
    <w:rsid w:val="001756E9"/>
    <w:rsid w:val="001761E8"/>
    <w:rsid w:val="00177482"/>
    <w:rsid w:val="001810B5"/>
    <w:rsid w:val="001830B1"/>
    <w:rsid w:val="00183855"/>
    <w:rsid w:val="00184EA5"/>
    <w:rsid w:val="00185251"/>
    <w:rsid w:val="00185673"/>
    <w:rsid w:val="00186855"/>
    <w:rsid w:val="0018744A"/>
    <w:rsid w:val="001878C9"/>
    <w:rsid w:val="0019144B"/>
    <w:rsid w:val="00191509"/>
    <w:rsid w:val="00191752"/>
    <w:rsid w:val="00191D7E"/>
    <w:rsid w:val="001922C1"/>
    <w:rsid w:val="0019366A"/>
    <w:rsid w:val="00194728"/>
    <w:rsid w:val="00194DE4"/>
    <w:rsid w:val="00195A74"/>
    <w:rsid w:val="00197033"/>
    <w:rsid w:val="0019795A"/>
    <w:rsid w:val="00197D44"/>
    <w:rsid w:val="00197DD4"/>
    <w:rsid w:val="001A0EFB"/>
    <w:rsid w:val="001A12A0"/>
    <w:rsid w:val="001A2CDD"/>
    <w:rsid w:val="001A3A9B"/>
    <w:rsid w:val="001A3CF3"/>
    <w:rsid w:val="001A445D"/>
    <w:rsid w:val="001A52AD"/>
    <w:rsid w:val="001A535B"/>
    <w:rsid w:val="001A5D82"/>
    <w:rsid w:val="001A5FC7"/>
    <w:rsid w:val="001A6527"/>
    <w:rsid w:val="001A6683"/>
    <w:rsid w:val="001A688E"/>
    <w:rsid w:val="001A6964"/>
    <w:rsid w:val="001A795B"/>
    <w:rsid w:val="001B08D0"/>
    <w:rsid w:val="001B0F2A"/>
    <w:rsid w:val="001B10A2"/>
    <w:rsid w:val="001B1572"/>
    <w:rsid w:val="001B172E"/>
    <w:rsid w:val="001B1C22"/>
    <w:rsid w:val="001B2578"/>
    <w:rsid w:val="001B26D4"/>
    <w:rsid w:val="001B3C06"/>
    <w:rsid w:val="001B3C2F"/>
    <w:rsid w:val="001B48BC"/>
    <w:rsid w:val="001B4C71"/>
    <w:rsid w:val="001B4EEA"/>
    <w:rsid w:val="001B55C9"/>
    <w:rsid w:val="001B6333"/>
    <w:rsid w:val="001B6C60"/>
    <w:rsid w:val="001B6FF9"/>
    <w:rsid w:val="001B7AC8"/>
    <w:rsid w:val="001C0401"/>
    <w:rsid w:val="001C0B06"/>
    <w:rsid w:val="001C1973"/>
    <w:rsid w:val="001C2054"/>
    <w:rsid w:val="001C20AA"/>
    <w:rsid w:val="001C25DE"/>
    <w:rsid w:val="001C29F4"/>
    <w:rsid w:val="001C36A2"/>
    <w:rsid w:val="001C4AAE"/>
    <w:rsid w:val="001C4CEA"/>
    <w:rsid w:val="001C5126"/>
    <w:rsid w:val="001C5D05"/>
    <w:rsid w:val="001C5F1A"/>
    <w:rsid w:val="001C688D"/>
    <w:rsid w:val="001C6E82"/>
    <w:rsid w:val="001C74DA"/>
    <w:rsid w:val="001C7D47"/>
    <w:rsid w:val="001D0739"/>
    <w:rsid w:val="001D0DB8"/>
    <w:rsid w:val="001D13AC"/>
    <w:rsid w:val="001D14F4"/>
    <w:rsid w:val="001D165B"/>
    <w:rsid w:val="001D2F87"/>
    <w:rsid w:val="001D3561"/>
    <w:rsid w:val="001D4C2C"/>
    <w:rsid w:val="001D4C3D"/>
    <w:rsid w:val="001D56E8"/>
    <w:rsid w:val="001D5710"/>
    <w:rsid w:val="001D646D"/>
    <w:rsid w:val="001D65EB"/>
    <w:rsid w:val="001D6CEB"/>
    <w:rsid w:val="001D6E62"/>
    <w:rsid w:val="001D6EFE"/>
    <w:rsid w:val="001D75D3"/>
    <w:rsid w:val="001D7AAF"/>
    <w:rsid w:val="001E0E1A"/>
    <w:rsid w:val="001E1414"/>
    <w:rsid w:val="001E1FB2"/>
    <w:rsid w:val="001E3026"/>
    <w:rsid w:val="001E436B"/>
    <w:rsid w:val="001E4FC3"/>
    <w:rsid w:val="001E5125"/>
    <w:rsid w:val="001E5877"/>
    <w:rsid w:val="001E5CD2"/>
    <w:rsid w:val="001E5E8A"/>
    <w:rsid w:val="001E613B"/>
    <w:rsid w:val="001E7897"/>
    <w:rsid w:val="001E7BEA"/>
    <w:rsid w:val="001E7D9C"/>
    <w:rsid w:val="001F064C"/>
    <w:rsid w:val="001F0827"/>
    <w:rsid w:val="001F0C8E"/>
    <w:rsid w:val="001F61A8"/>
    <w:rsid w:val="001F66F9"/>
    <w:rsid w:val="001F72F3"/>
    <w:rsid w:val="001F76F4"/>
    <w:rsid w:val="001F7CE9"/>
    <w:rsid w:val="0020058D"/>
    <w:rsid w:val="00200706"/>
    <w:rsid w:val="00201174"/>
    <w:rsid w:val="002013E1"/>
    <w:rsid w:val="002017FC"/>
    <w:rsid w:val="0020285C"/>
    <w:rsid w:val="00203380"/>
    <w:rsid w:val="00205253"/>
    <w:rsid w:val="0020604B"/>
    <w:rsid w:val="00207623"/>
    <w:rsid w:val="00207BCE"/>
    <w:rsid w:val="002105D9"/>
    <w:rsid w:val="00210741"/>
    <w:rsid w:val="00210E1B"/>
    <w:rsid w:val="00211A63"/>
    <w:rsid w:val="00211F02"/>
    <w:rsid w:val="0021294F"/>
    <w:rsid w:val="00212CEC"/>
    <w:rsid w:val="00212D3A"/>
    <w:rsid w:val="00215A92"/>
    <w:rsid w:val="00216969"/>
    <w:rsid w:val="002176E0"/>
    <w:rsid w:val="00220946"/>
    <w:rsid w:val="002214C9"/>
    <w:rsid w:val="00222BB1"/>
    <w:rsid w:val="00223847"/>
    <w:rsid w:val="00223CDC"/>
    <w:rsid w:val="00224454"/>
    <w:rsid w:val="00224F57"/>
    <w:rsid w:val="00225A8D"/>
    <w:rsid w:val="002263B3"/>
    <w:rsid w:val="002266C8"/>
    <w:rsid w:val="00226B95"/>
    <w:rsid w:val="00227270"/>
    <w:rsid w:val="00227736"/>
    <w:rsid w:val="00227B16"/>
    <w:rsid w:val="00230ADB"/>
    <w:rsid w:val="002311E6"/>
    <w:rsid w:val="0023360F"/>
    <w:rsid w:val="00233D36"/>
    <w:rsid w:val="002343C7"/>
    <w:rsid w:val="00234543"/>
    <w:rsid w:val="00234900"/>
    <w:rsid w:val="00234C5A"/>
    <w:rsid w:val="002350E2"/>
    <w:rsid w:val="0023511E"/>
    <w:rsid w:val="002361D4"/>
    <w:rsid w:val="002362A4"/>
    <w:rsid w:val="0023686C"/>
    <w:rsid w:val="002415FC"/>
    <w:rsid w:val="00242161"/>
    <w:rsid w:val="00242A28"/>
    <w:rsid w:val="00242A47"/>
    <w:rsid w:val="00242B01"/>
    <w:rsid w:val="00242EAD"/>
    <w:rsid w:val="002433C1"/>
    <w:rsid w:val="002435B4"/>
    <w:rsid w:val="002436C9"/>
    <w:rsid w:val="002457BF"/>
    <w:rsid w:val="002458AD"/>
    <w:rsid w:val="002459E9"/>
    <w:rsid w:val="00245A4C"/>
    <w:rsid w:val="00246062"/>
    <w:rsid w:val="002468AE"/>
    <w:rsid w:val="00250E48"/>
    <w:rsid w:val="002548DF"/>
    <w:rsid w:val="00254CA8"/>
    <w:rsid w:val="002561A3"/>
    <w:rsid w:val="0026087B"/>
    <w:rsid w:val="00262071"/>
    <w:rsid w:val="00262459"/>
    <w:rsid w:val="002627AC"/>
    <w:rsid w:val="00264249"/>
    <w:rsid w:val="00264288"/>
    <w:rsid w:val="002642B2"/>
    <w:rsid w:val="0026472A"/>
    <w:rsid w:val="00266074"/>
    <w:rsid w:val="00267A9E"/>
    <w:rsid w:val="002705B0"/>
    <w:rsid w:val="002708A6"/>
    <w:rsid w:val="00271509"/>
    <w:rsid w:val="00272086"/>
    <w:rsid w:val="00272EF0"/>
    <w:rsid w:val="00273740"/>
    <w:rsid w:val="00273F88"/>
    <w:rsid w:val="002743A3"/>
    <w:rsid w:val="00275624"/>
    <w:rsid w:val="002764C1"/>
    <w:rsid w:val="00277D62"/>
    <w:rsid w:val="00277F7D"/>
    <w:rsid w:val="002800F1"/>
    <w:rsid w:val="00280219"/>
    <w:rsid w:val="00280934"/>
    <w:rsid w:val="002811C7"/>
    <w:rsid w:val="002812CF"/>
    <w:rsid w:val="00281409"/>
    <w:rsid w:val="00281E44"/>
    <w:rsid w:val="00282A6C"/>
    <w:rsid w:val="00282BA5"/>
    <w:rsid w:val="002830A1"/>
    <w:rsid w:val="00283B9B"/>
    <w:rsid w:val="00283D2D"/>
    <w:rsid w:val="002840A5"/>
    <w:rsid w:val="00284886"/>
    <w:rsid w:val="002856EB"/>
    <w:rsid w:val="0028582D"/>
    <w:rsid w:val="002858CD"/>
    <w:rsid w:val="00286743"/>
    <w:rsid w:val="00287A5F"/>
    <w:rsid w:val="002901C2"/>
    <w:rsid w:val="00291BF0"/>
    <w:rsid w:val="00292046"/>
    <w:rsid w:val="0029426A"/>
    <w:rsid w:val="002946D7"/>
    <w:rsid w:val="00294A3B"/>
    <w:rsid w:val="002950AF"/>
    <w:rsid w:val="0029526B"/>
    <w:rsid w:val="00296065"/>
    <w:rsid w:val="0029608C"/>
    <w:rsid w:val="002960B5"/>
    <w:rsid w:val="00297E9A"/>
    <w:rsid w:val="002A143F"/>
    <w:rsid w:val="002A209A"/>
    <w:rsid w:val="002A4BED"/>
    <w:rsid w:val="002A4EB2"/>
    <w:rsid w:val="002A4FAB"/>
    <w:rsid w:val="002A7039"/>
    <w:rsid w:val="002A7B2C"/>
    <w:rsid w:val="002A7F22"/>
    <w:rsid w:val="002B02BD"/>
    <w:rsid w:val="002B0AC0"/>
    <w:rsid w:val="002B0B96"/>
    <w:rsid w:val="002B13E2"/>
    <w:rsid w:val="002B1C0A"/>
    <w:rsid w:val="002B1D72"/>
    <w:rsid w:val="002B3F21"/>
    <w:rsid w:val="002B4214"/>
    <w:rsid w:val="002B5235"/>
    <w:rsid w:val="002B5487"/>
    <w:rsid w:val="002B5A63"/>
    <w:rsid w:val="002B6327"/>
    <w:rsid w:val="002B6AE3"/>
    <w:rsid w:val="002B72C6"/>
    <w:rsid w:val="002B77E1"/>
    <w:rsid w:val="002B7908"/>
    <w:rsid w:val="002C08EF"/>
    <w:rsid w:val="002C1B21"/>
    <w:rsid w:val="002C1B25"/>
    <w:rsid w:val="002C217C"/>
    <w:rsid w:val="002C27C2"/>
    <w:rsid w:val="002C33C5"/>
    <w:rsid w:val="002C340C"/>
    <w:rsid w:val="002C364A"/>
    <w:rsid w:val="002C4399"/>
    <w:rsid w:val="002C45D8"/>
    <w:rsid w:val="002C5E6D"/>
    <w:rsid w:val="002C65D6"/>
    <w:rsid w:val="002C7B04"/>
    <w:rsid w:val="002D046A"/>
    <w:rsid w:val="002D05ED"/>
    <w:rsid w:val="002D0628"/>
    <w:rsid w:val="002D0BBC"/>
    <w:rsid w:val="002D2365"/>
    <w:rsid w:val="002D24F6"/>
    <w:rsid w:val="002D2EAE"/>
    <w:rsid w:val="002D3096"/>
    <w:rsid w:val="002D3AD0"/>
    <w:rsid w:val="002D6D6F"/>
    <w:rsid w:val="002D75B9"/>
    <w:rsid w:val="002E0131"/>
    <w:rsid w:val="002E06DF"/>
    <w:rsid w:val="002E0DC5"/>
    <w:rsid w:val="002E13E4"/>
    <w:rsid w:val="002E2786"/>
    <w:rsid w:val="002E4477"/>
    <w:rsid w:val="002E480E"/>
    <w:rsid w:val="002E4B57"/>
    <w:rsid w:val="002E4FF8"/>
    <w:rsid w:val="002E5302"/>
    <w:rsid w:val="002E6092"/>
    <w:rsid w:val="002E6159"/>
    <w:rsid w:val="002E633B"/>
    <w:rsid w:val="002E6BC1"/>
    <w:rsid w:val="002E7C39"/>
    <w:rsid w:val="002E7CC0"/>
    <w:rsid w:val="002E7DB8"/>
    <w:rsid w:val="002F00CE"/>
    <w:rsid w:val="002F059B"/>
    <w:rsid w:val="002F1B12"/>
    <w:rsid w:val="002F1C7F"/>
    <w:rsid w:val="002F1F32"/>
    <w:rsid w:val="002F2E58"/>
    <w:rsid w:val="002F3898"/>
    <w:rsid w:val="002F3A92"/>
    <w:rsid w:val="002F3FE0"/>
    <w:rsid w:val="002F4568"/>
    <w:rsid w:val="002F568A"/>
    <w:rsid w:val="002F5B1A"/>
    <w:rsid w:val="002F6999"/>
    <w:rsid w:val="002F6A25"/>
    <w:rsid w:val="002F7C05"/>
    <w:rsid w:val="003004F1"/>
    <w:rsid w:val="00300956"/>
    <w:rsid w:val="00301260"/>
    <w:rsid w:val="00301EB6"/>
    <w:rsid w:val="00302566"/>
    <w:rsid w:val="00303AE9"/>
    <w:rsid w:val="00303CC8"/>
    <w:rsid w:val="00304317"/>
    <w:rsid w:val="00304570"/>
    <w:rsid w:val="00305C72"/>
    <w:rsid w:val="0030675B"/>
    <w:rsid w:val="00306DEE"/>
    <w:rsid w:val="003074A6"/>
    <w:rsid w:val="00307C68"/>
    <w:rsid w:val="003101C6"/>
    <w:rsid w:val="0031039A"/>
    <w:rsid w:val="00311426"/>
    <w:rsid w:val="003121CE"/>
    <w:rsid w:val="003124D6"/>
    <w:rsid w:val="00312F70"/>
    <w:rsid w:val="003131E1"/>
    <w:rsid w:val="003140EA"/>
    <w:rsid w:val="0031523C"/>
    <w:rsid w:val="00315665"/>
    <w:rsid w:val="00315757"/>
    <w:rsid w:val="00315F00"/>
    <w:rsid w:val="00316A5A"/>
    <w:rsid w:val="00316B83"/>
    <w:rsid w:val="00317D31"/>
    <w:rsid w:val="00317F69"/>
    <w:rsid w:val="0032172A"/>
    <w:rsid w:val="003224B7"/>
    <w:rsid w:val="00322B86"/>
    <w:rsid w:val="00323BB4"/>
    <w:rsid w:val="003240E2"/>
    <w:rsid w:val="00324820"/>
    <w:rsid w:val="0032569E"/>
    <w:rsid w:val="003264AB"/>
    <w:rsid w:val="003271FC"/>
    <w:rsid w:val="00327331"/>
    <w:rsid w:val="00327614"/>
    <w:rsid w:val="00327965"/>
    <w:rsid w:val="00327D51"/>
    <w:rsid w:val="003301B6"/>
    <w:rsid w:val="00330BB2"/>
    <w:rsid w:val="0033139B"/>
    <w:rsid w:val="00332808"/>
    <w:rsid w:val="00332A4F"/>
    <w:rsid w:val="00332BCC"/>
    <w:rsid w:val="0033325C"/>
    <w:rsid w:val="003335C3"/>
    <w:rsid w:val="00333B08"/>
    <w:rsid w:val="00335426"/>
    <w:rsid w:val="00335521"/>
    <w:rsid w:val="003355B6"/>
    <w:rsid w:val="0033762B"/>
    <w:rsid w:val="00337DE3"/>
    <w:rsid w:val="00337F97"/>
    <w:rsid w:val="0034017F"/>
    <w:rsid w:val="003402D3"/>
    <w:rsid w:val="00340532"/>
    <w:rsid w:val="00340C3D"/>
    <w:rsid w:val="00341B79"/>
    <w:rsid w:val="0034293D"/>
    <w:rsid w:val="00342A2D"/>
    <w:rsid w:val="00343A94"/>
    <w:rsid w:val="00344FD6"/>
    <w:rsid w:val="00345854"/>
    <w:rsid w:val="0034602C"/>
    <w:rsid w:val="00346FD3"/>
    <w:rsid w:val="0034741F"/>
    <w:rsid w:val="00347E41"/>
    <w:rsid w:val="00352D63"/>
    <w:rsid w:val="00353BDB"/>
    <w:rsid w:val="00356DD9"/>
    <w:rsid w:val="003601ED"/>
    <w:rsid w:val="00360291"/>
    <w:rsid w:val="00361170"/>
    <w:rsid w:val="0036270B"/>
    <w:rsid w:val="00363456"/>
    <w:rsid w:val="003634EC"/>
    <w:rsid w:val="00363670"/>
    <w:rsid w:val="003648B9"/>
    <w:rsid w:val="00364CC9"/>
    <w:rsid w:val="00365E50"/>
    <w:rsid w:val="00366074"/>
    <w:rsid w:val="00366274"/>
    <w:rsid w:val="0036657B"/>
    <w:rsid w:val="0036728A"/>
    <w:rsid w:val="00367D96"/>
    <w:rsid w:val="00370AC8"/>
    <w:rsid w:val="00370B8C"/>
    <w:rsid w:val="00371BE0"/>
    <w:rsid w:val="00373ED1"/>
    <w:rsid w:val="00373F7C"/>
    <w:rsid w:val="00375982"/>
    <w:rsid w:val="00375F78"/>
    <w:rsid w:val="00376B3E"/>
    <w:rsid w:val="00377247"/>
    <w:rsid w:val="003774D2"/>
    <w:rsid w:val="003776F3"/>
    <w:rsid w:val="00377846"/>
    <w:rsid w:val="00380E02"/>
    <w:rsid w:val="00381FE9"/>
    <w:rsid w:val="003820F5"/>
    <w:rsid w:val="0038231A"/>
    <w:rsid w:val="00382509"/>
    <w:rsid w:val="00382E40"/>
    <w:rsid w:val="00383B94"/>
    <w:rsid w:val="00385D95"/>
    <w:rsid w:val="00385F48"/>
    <w:rsid w:val="00386789"/>
    <w:rsid w:val="00386B9C"/>
    <w:rsid w:val="0039093C"/>
    <w:rsid w:val="00390DFC"/>
    <w:rsid w:val="00391341"/>
    <w:rsid w:val="003913F4"/>
    <w:rsid w:val="00392193"/>
    <w:rsid w:val="003926DA"/>
    <w:rsid w:val="00393F57"/>
    <w:rsid w:val="00394EDD"/>
    <w:rsid w:val="00395A2D"/>
    <w:rsid w:val="00396DA7"/>
    <w:rsid w:val="0039795B"/>
    <w:rsid w:val="00397ADA"/>
    <w:rsid w:val="00397B05"/>
    <w:rsid w:val="003A1FFE"/>
    <w:rsid w:val="003A22AE"/>
    <w:rsid w:val="003A2CEB"/>
    <w:rsid w:val="003A2DD6"/>
    <w:rsid w:val="003A3A87"/>
    <w:rsid w:val="003A3ABF"/>
    <w:rsid w:val="003A47DF"/>
    <w:rsid w:val="003A5696"/>
    <w:rsid w:val="003A5D01"/>
    <w:rsid w:val="003A6D83"/>
    <w:rsid w:val="003A6E27"/>
    <w:rsid w:val="003B00E9"/>
    <w:rsid w:val="003B0AA7"/>
    <w:rsid w:val="003B0AE5"/>
    <w:rsid w:val="003B232D"/>
    <w:rsid w:val="003B264C"/>
    <w:rsid w:val="003B2BBF"/>
    <w:rsid w:val="003B36B4"/>
    <w:rsid w:val="003B3C18"/>
    <w:rsid w:val="003B4A28"/>
    <w:rsid w:val="003B4C0D"/>
    <w:rsid w:val="003B527B"/>
    <w:rsid w:val="003B57FA"/>
    <w:rsid w:val="003B5CCB"/>
    <w:rsid w:val="003B65DE"/>
    <w:rsid w:val="003B667B"/>
    <w:rsid w:val="003C0CEB"/>
    <w:rsid w:val="003C1261"/>
    <w:rsid w:val="003C197F"/>
    <w:rsid w:val="003C2691"/>
    <w:rsid w:val="003C26F3"/>
    <w:rsid w:val="003C2701"/>
    <w:rsid w:val="003C2C7A"/>
    <w:rsid w:val="003C527E"/>
    <w:rsid w:val="003C572C"/>
    <w:rsid w:val="003C5B6D"/>
    <w:rsid w:val="003C60CC"/>
    <w:rsid w:val="003C694E"/>
    <w:rsid w:val="003C6B66"/>
    <w:rsid w:val="003D0CC8"/>
    <w:rsid w:val="003D0F15"/>
    <w:rsid w:val="003D1039"/>
    <w:rsid w:val="003D1095"/>
    <w:rsid w:val="003D10C1"/>
    <w:rsid w:val="003D1B64"/>
    <w:rsid w:val="003D2878"/>
    <w:rsid w:val="003D56EA"/>
    <w:rsid w:val="003D57FF"/>
    <w:rsid w:val="003D5EEE"/>
    <w:rsid w:val="003E0736"/>
    <w:rsid w:val="003E0920"/>
    <w:rsid w:val="003E10E2"/>
    <w:rsid w:val="003E1AAA"/>
    <w:rsid w:val="003E23C1"/>
    <w:rsid w:val="003E24BC"/>
    <w:rsid w:val="003E2E8E"/>
    <w:rsid w:val="003E38B1"/>
    <w:rsid w:val="003E3E95"/>
    <w:rsid w:val="003E424F"/>
    <w:rsid w:val="003E52A4"/>
    <w:rsid w:val="003E64D3"/>
    <w:rsid w:val="003E78CE"/>
    <w:rsid w:val="003E7F5F"/>
    <w:rsid w:val="003F0628"/>
    <w:rsid w:val="003F0851"/>
    <w:rsid w:val="003F3101"/>
    <w:rsid w:val="003F3BE0"/>
    <w:rsid w:val="003F3FE8"/>
    <w:rsid w:val="003F43F1"/>
    <w:rsid w:val="003F4923"/>
    <w:rsid w:val="003F4C12"/>
    <w:rsid w:val="003F5CC9"/>
    <w:rsid w:val="003F5E02"/>
    <w:rsid w:val="003F730E"/>
    <w:rsid w:val="003F7D5F"/>
    <w:rsid w:val="003F7E1D"/>
    <w:rsid w:val="00400407"/>
    <w:rsid w:val="00402532"/>
    <w:rsid w:val="00402981"/>
    <w:rsid w:val="00402E77"/>
    <w:rsid w:val="00403324"/>
    <w:rsid w:val="00403A0A"/>
    <w:rsid w:val="00403FD4"/>
    <w:rsid w:val="00405F72"/>
    <w:rsid w:val="0040678C"/>
    <w:rsid w:val="00406E33"/>
    <w:rsid w:val="00406EC8"/>
    <w:rsid w:val="00407639"/>
    <w:rsid w:val="00407E5C"/>
    <w:rsid w:val="00407FC1"/>
    <w:rsid w:val="004100DF"/>
    <w:rsid w:val="0041011A"/>
    <w:rsid w:val="00411B1D"/>
    <w:rsid w:val="00411BC0"/>
    <w:rsid w:val="00411EE8"/>
    <w:rsid w:val="004120AF"/>
    <w:rsid w:val="0041363D"/>
    <w:rsid w:val="004137B5"/>
    <w:rsid w:val="004138BA"/>
    <w:rsid w:val="00413F7D"/>
    <w:rsid w:val="0041402F"/>
    <w:rsid w:val="0041429D"/>
    <w:rsid w:val="004146D2"/>
    <w:rsid w:val="00414DF5"/>
    <w:rsid w:val="00417218"/>
    <w:rsid w:val="00417468"/>
    <w:rsid w:val="00417610"/>
    <w:rsid w:val="0041769E"/>
    <w:rsid w:val="004208E6"/>
    <w:rsid w:val="00420D3A"/>
    <w:rsid w:val="00423753"/>
    <w:rsid w:val="00425C19"/>
    <w:rsid w:val="00427093"/>
    <w:rsid w:val="00427B03"/>
    <w:rsid w:val="00430429"/>
    <w:rsid w:val="004304F2"/>
    <w:rsid w:val="00430A14"/>
    <w:rsid w:val="004310CC"/>
    <w:rsid w:val="0043166A"/>
    <w:rsid w:val="00431B52"/>
    <w:rsid w:val="0043281D"/>
    <w:rsid w:val="00433156"/>
    <w:rsid w:val="00433849"/>
    <w:rsid w:val="00433A5D"/>
    <w:rsid w:val="00433CD1"/>
    <w:rsid w:val="00433D6F"/>
    <w:rsid w:val="00434C05"/>
    <w:rsid w:val="004354ED"/>
    <w:rsid w:val="0043594C"/>
    <w:rsid w:val="004370A9"/>
    <w:rsid w:val="00437674"/>
    <w:rsid w:val="0043794A"/>
    <w:rsid w:val="004404BE"/>
    <w:rsid w:val="00441B92"/>
    <w:rsid w:val="00441C9C"/>
    <w:rsid w:val="00442A66"/>
    <w:rsid w:val="00442C55"/>
    <w:rsid w:val="00442FB0"/>
    <w:rsid w:val="004436AA"/>
    <w:rsid w:val="00443DAD"/>
    <w:rsid w:val="00444C40"/>
    <w:rsid w:val="00444E3C"/>
    <w:rsid w:val="00444EEB"/>
    <w:rsid w:val="00445B03"/>
    <w:rsid w:val="00446735"/>
    <w:rsid w:val="00447D90"/>
    <w:rsid w:val="00450931"/>
    <w:rsid w:val="00450A16"/>
    <w:rsid w:val="00451198"/>
    <w:rsid w:val="00451F96"/>
    <w:rsid w:val="00452F98"/>
    <w:rsid w:val="0045375A"/>
    <w:rsid w:val="004538B5"/>
    <w:rsid w:val="00453EF7"/>
    <w:rsid w:val="004556BB"/>
    <w:rsid w:val="004562C3"/>
    <w:rsid w:val="0045744F"/>
    <w:rsid w:val="00457CC7"/>
    <w:rsid w:val="0046008E"/>
    <w:rsid w:val="00460D4A"/>
    <w:rsid w:val="0046179E"/>
    <w:rsid w:val="004619BB"/>
    <w:rsid w:val="00461B1F"/>
    <w:rsid w:val="00461FB0"/>
    <w:rsid w:val="00463A96"/>
    <w:rsid w:val="00463D5C"/>
    <w:rsid w:val="00464246"/>
    <w:rsid w:val="00464ACD"/>
    <w:rsid w:val="00464DC4"/>
    <w:rsid w:val="004656D1"/>
    <w:rsid w:val="004662C0"/>
    <w:rsid w:val="00466704"/>
    <w:rsid w:val="00466B5F"/>
    <w:rsid w:val="00467755"/>
    <w:rsid w:val="004679EF"/>
    <w:rsid w:val="00467F48"/>
    <w:rsid w:val="00470123"/>
    <w:rsid w:val="00470A88"/>
    <w:rsid w:val="00471638"/>
    <w:rsid w:val="00472103"/>
    <w:rsid w:val="00472F7A"/>
    <w:rsid w:val="0047308E"/>
    <w:rsid w:val="00473613"/>
    <w:rsid w:val="00476D11"/>
    <w:rsid w:val="00477560"/>
    <w:rsid w:val="004802C5"/>
    <w:rsid w:val="004811F0"/>
    <w:rsid w:val="00482632"/>
    <w:rsid w:val="00482A8F"/>
    <w:rsid w:val="00482EFE"/>
    <w:rsid w:val="0048311A"/>
    <w:rsid w:val="004839D0"/>
    <w:rsid w:val="00484A89"/>
    <w:rsid w:val="00484F9E"/>
    <w:rsid w:val="004851C1"/>
    <w:rsid w:val="00486DB6"/>
    <w:rsid w:val="00487642"/>
    <w:rsid w:val="004877F1"/>
    <w:rsid w:val="00491F06"/>
    <w:rsid w:val="00491F9A"/>
    <w:rsid w:val="00492EE6"/>
    <w:rsid w:val="0049432B"/>
    <w:rsid w:val="00494AB6"/>
    <w:rsid w:val="0049581C"/>
    <w:rsid w:val="00496011"/>
    <w:rsid w:val="00496303"/>
    <w:rsid w:val="00496A8D"/>
    <w:rsid w:val="00497033"/>
    <w:rsid w:val="0049740E"/>
    <w:rsid w:val="0049787A"/>
    <w:rsid w:val="004A01F8"/>
    <w:rsid w:val="004A04C7"/>
    <w:rsid w:val="004A3483"/>
    <w:rsid w:val="004A40BF"/>
    <w:rsid w:val="004A4CF8"/>
    <w:rsid w:val="004A4FCA"/>
    <w:rsid w:val="004A5901"/>
    <w:rsid w:val="004A5A26"/>
    <w:rsid w:val="004A642C"/>
    <w:rsid w:val="004A649C"/>
    <w:rsid w:val="004A73AA"/>
    <w:rsid w:val="004A79F3"/>
    <w:rsid w:val="004B09B1"/>
    <w:rsid w:val="004B267B"/>
    <w:rsid w:val="004B2947"/>
    <w:rsid w:val="004B39D8"/>
    <w:rsid w:val="004B3E25"/>
    <w:rsid w:val="004B451E"/>
    <w:rsid w:val="004B4782"/>
    <w:rsid w:val="004B4EE9"/>
    <w:rsid w:val="004B5001"/>
    <w:rsid w:val="004B5212"/>
    <w:rsid w:val="004B557B"/>
    <w:rsid w:val="004B6F81"/>
    <w:rsid w:val="004B73EC"/>
    <w:rsid w:val="004B7553"/>
    <w:rsid w:val="004C0708"/>
    <w:rsid w:val="004C0A59"/>
    <w:rsid w:val="004C142B"/>
    <w:rsid w:val="004C1796"/>
    <w:rsid w:val="004C2CB7"/>
    <w:rsid w:val="004C2D3D"/>
    <w:rsid w:val="004C2F30"/>
    <w:rsid w:val="004C3228"/>
    <w:rsid w:val="004C3B84"/>
    <w:rsid w:val="004C4220"/>
    <w:rsid w:val="004C4A2C"/>
    <w:rsid w:val="004C51EE"/>
    <w:rsid w:val="004C610D"/>
    <w:rsid w:val="004C69AB"/>
    <w:rsid w:val="004C770C"/>
    <w:rsid w:val="004C7BC7"/>
    <w:rsid w:val="004D000A"/>
    <w:rsid w:val="004D0645"/>
    <w:rsid w:val="004D0B7C"/>
    <w:rsid w:val="004D1819"/>
    <w:rsid w:val="004D1A83"/>
    <w:rsid w:val="004D243B"/>
    <w:rsid w:val="004D38CF"/>
    <w:rsid w:val="004D3A77"/>
    <w:rsid w:val="004D464C"/>
    <w:rsid w:val="004D519A"/>
    <w:rsid w:val="004D5354"/>
    <w:rsid w:val="004D6ABF"/>
    <w:rsid w:val="004D6F18"/>
    <w:rsid w:val="004D774A"/>
    <w:rsid w:val="004D77BA"/>
    <w:rsid w:val="004D7984"/>
    <w:rsid w:val="004E0E27"/>
    <w:rsid w:val="004E163F"/>
    <w:rsid w:val="004E1ABD"/>
    <w:rsid w:val="004E2009"/>
    <w:rsid w:val="004E2391"/>
    <w:rsid w:val="004E2745"/>
    <w:rsid w:val="004E3B85"/>
    <w:rsid w:val="004E5945"/>
    <w:rsid w:val="004E5F3D"/>
    <w:rsid w:val="004E61EB"/>
    <w:rsid w:val="004E6531"/>
    <w:rsid w:val="004E6FCC"/>
    <w:rsid w:val="004F007C"/>
    <w:rsid w:val="004F01CE"/>
    <w:rsid w:val="004F0394"/>
    <w:rsid w:val="004F14B5"/>
    <w:rsid w:val="004F1941"/>
    <w:rsid w:val="004F376E"/>
    <w:rsid w:val="004F3CAD"/>
    <w:rsid w:val="004F3D53"/>
    <w:rsid w:val="004F461C"/>
    <w:rsid w:val="004F4B16"/>
    <w:rsid w:val="004F53F2"/>
    <w:rsid w:val="004F6EEA"/>
    <w:rsid w:val="004F73F1"/>
    <w:rsid w:val="005002F1"/>
    <w:rsid w:val="005005D8"/>
    <w:rsid w:val="005016D9"/>
    <w:rsid w:val="00501C1C"/>
    <w:rsid w:val="00503377"/>
    <w:rsid w:val="005053D3"/>
    <w:rsid w:val="00505E48"/>
    <w:rsid w:val="0050678F"/>
    <w:rsid w:val="005067B6"/>
    <w:rsid w:val="00507408"/>
    <w:rsid w:val="005076B6"/>
    <w:rsid w:val="005077FD"/>
    <w:rsid w:val="0050799C"/>
    <w:rsid w:val="00507E8B"/>
    <w:rsid w:val="00510B7C"/>
    <w:rsid w:val="005119D5"/>
    <w:rsid w:val="00511C45"/>
    <w:rsid w:val="00511C8B"/>
    <w:rsid w:val="0051234C"/>
    <w:rsid w:val="00513054"/>
    <w:rsid w:val="005130E9"/>
    <w:rsid w:val="00513C03"/>
    <w:rsid w:val="00513CD2"/>
    <w:rsid w:val="005142B1"/>
    <w:rsid w:val="005147C6"/>
    <w:rsid w:val="00514A53"/>
    <w:rsid w:val="005159EC"/>
    <w:rsid w:val="00516F21"/>
    <w:rsid w:val="00517D07"/>
    <w:rsid w:val="0052038D"/>
    <w:rsid w:val="005212D8"/>
    <w:rsid w:val="00521B21"/>
    <w:rsid w:val="0052280E"/>
    <w:rsid w:val="00523052"/>
    <w:rsid w:val="0052420D"/>
    <w:rsid w:val="00524A19"/>
    <w:rsid w:val="00524EC7"/>
    <w:rsid w:val="005271A4"/>
    <w:rsid w:val="00530532"/>
    <w:rsid w:val="00530C06"/>
    <w:rsid w:val="00530EBD"/>
    <w:rsid w:val="00530F06"/>
    <w:rsid w:val="00531E05"/>
    <w:rsid w:val="00531FE4"/>
    <w:rsid w:val="00532050"/>
    <w:rsid w:val="00532A03"/>
    <w:rsid w:val="00532C57"/>
    <w:rsid w:val="00533004"/>
    <w:rsid w:val="00533790"/>
    <w:rsid w:val="00533E95"/>
    <w:rsid w:val="00533EB0"/>
    <w:rsid w:val="00533EBB"/>
    <w:rsid w:val="0053424D"/>
    <w:rsid w:val="00537562"/>
    <w:rsid w:val="00537C60"/>
    <w:rsid w:val="00541228"/>
    <w:rsid w:val="0054138A"/>
    <w:rsid w:val="00541582"/>
    <w:rsid w:val="00541E04"/>
    <w:rsid w:val="00542E89"/>
    <w:rsid w:val="00542F56"/>
    <w:rsid w:val="005432F1"/>
    <w:rsid w:val="0054380A"/>
    <w:rsid w:val="0054431E"/>
    <w:rsid w:val="00544469"/>
    <w:rsid w:val="00545AC3"/>
    <w:rsid w:val="00546308"/>
    <w:rsid w:val="005463E4"/>
    <w:rsid w:val="00547AC7"/>
    <w:rsid w:val="00547E8B"/>
    <w:rsid w:val="005504C5"/>
    <w:rsid w:val="00551618"/>
    <w:rsid w:val="00551619"/>
    <w:rsid w:val="00551DA3"/>
    <w:rsid w:val="00552A92"/>
    <w:rsid w:val="00552C42"/>
    <w:rsid w:val="00553DFE"/>
    <w:rsid w:val="005544CC"/>
    <w:rsid w:val="00554876"/>
    <w:rsid w:val="0055569A"/>
    <w:rsid w:val="005564E5"/>
    <w:rsid w:val="00556D97"/>
    <w:rsid w:val="00557412"/>
    <w:rsid w:val="0056024A"/>
    <w:rsid w:val="005614BF"/>
    <w:rsid w:val="0056158E"/>
    <w:rsid w:val="005623AD"/>
    <w:rsid w:val="00562840"/>
    <w:rsid w:val="005637BF"/>
    <w:rsid w:val="00563BDB"/>
    <w:rsid w:val="005645D4"/>
    <w:rsid w:val="00565B48"/>
    <w:rsid w:val="005662F2"/>
    <w:rsid w:val="00566440"/>
    <w:rsid w:val="0056667B"/>
    <w:rsid w:val="00566DE9"/>
    <w:rsid w:val="00567539"/>
    <w:rsid w:val="0056777F"/>
    <w:rsid w:val="00570098"/>
    <w:rsid w:val="005704D3"/>
    <w:rsid w:val="00570EAF"/>
    <w:rsid w:val="00571B5B"/>
    <w:rsid w:val="00572276"/>
    <w:rsid w:val="0057227F"/>
    <w:rsid w:val="005722F7"/>
    <w:rsid w:val="00572820"/>
    <w:rsid w:val="00572F58"/>
    <w:rsid w:val="005743A1"/>
    <w:rsid w:val="00575973"/>
    <w:rsid w:val="00575FB9"/>
    <w:rsid w:val="00576F73"/>
    <w:rsid w:val="005773CD"/>
    <w:rsid w:val="00582DA7"/>
    <w:rsid w:val="005832D4"/>
    <w:rsid w:val="00583AE8"/>
    <w:rsid w:val="005856F3"/>
    <w:rsid w:val="00587197"/>
    <w:rsid w:val="00587624"/>
    <w:rsid w:val="00587AAB"/>
    <w:rsid w:val="00587ABC"/>
    <w:rsid w:val="00590C96"/>
    <w:rsid w:val="00592352"/>
    <w:rsid w:val="00592482"/>
    <w:rsid w:val="005929C5"/>
    <w:rsid w:val="005930FF"/>
    <w:rsid w:val="00593E56"/>
    <w:rsid w:val="005942AF"/>
    <w:rsid w:val="0059494B"/>
    <w:rsid w:val="00594A9F"/>
    <w:rsid w:val="00594BDA"/>
    <w:rsid w:val="00595985"/>
    <w:rsid w:val="00595BFB"/>
    <w:rsid w:val="005963ED"/>
    <w:rsid w:val="005979DD"/>
    <w:rsid w:val="005A02CB"/>
    <w:rsid w:val="005A08A7"/>
    <w:rsid w:val="005A1909"/>
    <w:rsid w:val="005A193F"/>
    <w:rsid w:val="005A490D"/>
    <w:rsid w:val="005A5226"/>
    <w:rsid w:val="005A5AF5"/>
    <w:rsid w:val="005A5C85"/>
    <w:rsid w:val="005A605D"/>
    <w:rsid w:val="005A6B73"/>
    <w:rsid w:val="005A6CF5"/>
    <w:rsid w:val="005A774F"/>
    <w:rsid w:val="005B0589"/>
    <w:rsid w:val="005B1609"/>
    <w:rsid w:val="005B186D"/>
    <w:rsid w:val="005B18AB"/>
    <w:rsid w:val="005B3C4A"/>
    <w:rsid w:val="005B4D40"/>
    <w:rsid w:val="005B4DDC"/>
    <w:rsid w:val="005B5333"/>
    <w:rsid w:val="005B5D08"/>
    <w:rsid w:val="005B6A0D"/>
    <w:rsid w:val="005B7782"/>
    <w:rsid w:val="005C0C27"/>
    <w:rsid w:val="005C1138"/>
    <w:rsid w:val="005C12BF"/>
    <w:rsid w:val="005C20D7"/>
    <w:rsid w:val="005C3514"/>
    <w:rsid w:val="005C3D55"/>
    <w:rsid w:val="005C56AF"/>
    <w:rsid w:val="005C5703"/>
    <w:rsid w:val="005C57B0"/>
    <w:rsid w:val="005C6346"/>
    <w:rsid w:val="005C7714"/>
    <w:rsid w:val="005C7991"/>
    <w:rsid w:val="005C7A77"/>
    <w:rsid w:val="005C7B8C"/>
    <w:rsid w:val="005C7E37"/>
    <w:rsid w:val="005D017B"/>
    <w:rsid w:val="005D0212"/>
    <w:rsid w:val="005D0681"/>
    <w:rsid w:val="005D200B"/>
    <w:rsid w:val="005D2E25"/>
    <w:rsid w:val="005D30ED"/>
    <w:rsid w:val="005D4DBE"/>
    <w:rsid w:val="005D5E37"/>
    <w:rsid w:val="005D5EC2"/>
    <w:rsid w:val="005D63EE"/>
    <w:rsid w:val="005D7C70"/>
    <w:rsid w:val="005E33DB"/>
    <w:rsid w:val="005E37ED"/>
    <w:rsid w:val="005E4F67"/>
    <w:rsid w:val="005E5F1E"/>
    <w:rsid w:val="005E6811"/>
    <w:rsid w:val="005E73A3"/>
    <w:rsid w:val="005E77EF"/>
    <w:rsid w:val="005E7F64"/>
    <w:rsid w:val="005F0115"/>
    <w:rsid w:val="005F08BA"/>
    <w:rsid w:val="005F0CDD"/>
    <w:rsid w:val="005F0D39"/>
    <w:rsid w:val="005F0FE7"/>
    <w:rsid w:val="005F1325"/>
    <w:rsid w:val="005F1C40"/>
    <w:rsid w:val="005F3380"/>
    <w:rsid w:val="005F3EA5"/>
    <w:rsid w:val="005F469D"/>
    <w:rsid w:val="005F4C6E"/>
    <w:rsid w:val="005F564B"/>
    <w:rsid w:val="005F61F2"/>
    <w:rsid w:val="005F777D"/>
    <w:rsid w:val="00600980"/>
    <w:rsid w:val="00601DF1"/>
    <w:rsid w:val="00602EDA"/>
    <w:rsid w:val="00603308"/>
    <w:rsid w:val="00603FDB"/>
    <w:rsid w:val="006041F7"/>
    <w:rsid w:val="00605100"/>
    <w:rsid w:val="00605449"/>
    <w:rsid w:val="00605A1E"/>
    <w:rsid w:val="0060616E"/>
    <w:rsid w:val="00606F34"/>
    <w:rsid w:val="00607FB8"/>
    <w:rsid w:val="00610183"/>
    <w:rsid w:val="00610535"/>
    <w:rsid w:val="006109EC"/>
    <w:rsid w:val="0061118C"/>
    <w:rsid w:val="006113AD"/>
    <w:rsid w:val="006115B3"/>
    <w:rsid w:val="00611E97"/>
    <w:rsid w:val="00612842"/>
    <w:rsid w:val="006132C7"/>
    <w:rsid w:val="006132EF"/>
    <w:rsid w:val="00613C14"/>
    <w:rsid w:val="00613E06"/>
    <w:rsid w:val="006144A2"/>
    <w:rsid w:val="006144CE"/>
    <w:rsid w:val="00614D44"/>
    <w:rsid w:val="00616062"/>
    <w:rsid w:val="006160EC"/>
    <w:rsid w:val="006165A5"/>
    <w:rsid w:val="00616B78"/>
    <w:rsid w:val="00617139"/>
    <w:rsid w:val="0061714C"/>
    <w:rsid w:val="0061724F"/>
    <w:rsid w:val="0061733F"/>
    <w:rsid w:val="00622C5A"/>
    <w:rsid w:val="00623CAE"/>
    <w:rsid w:val="00624712"/>
    <w:rsid w:val="00624AF9"/>
    <w:rsid w:val="00625698"/>
    <w:rsid w:val="00626191"/>
    <w:rsid w:val="0062708F"/>
    <w:rsid w:val="00627373"/>
    <w:rsid w:val="0063021D"/>
    <w:rsid w:val="00630EB7"/>
    <w:rsid w:val="00631390"/>
    <w:rsid w:val="0063293D"/>
    <w:rsid w:val="00632990"/>
    <w:rsid w:val="00632C48"/>
    <w:rsid w:val="00632CE2"/>
    <w:rsid w:val="00633046"/>
    <w:rsid w:val="00633724"/>
    <w:rsid w:val="00633E63"/>
    <w:rsid w:val="0063455B"/>
    <w:rsid w:val="00634F50"/>
    <w:rsid w:val="00635C0C"/>
    <w:rsid w:val="00636792"/>
    <w:rsid w:val="00642031"/>
    <w:rsid w:val="00642485"/>
    <w:rsid w:val="00642BE1"/>
    <w:rsid w:val="00643905"/>
    <w:rsid w:val="00643BDD"/>
    <w:rsid w:val="00643D05"/>
    <w:rsid w:val="00644B5E"/>
    <w:rsid w:val="00644BFE"/>
    <w:rsid w:val="00645DF7"/>
    <w:rsid w:val="00650724"/>
    <w:rsid w:val="00651DF3"/>
    <w:rsid w:val="00652C98"/>
    <w:rsid w:val="006531DA"/>
    <w:rsid w:val="006551E5"/>
    <w:rsid w:val="00655F3B"/>
    <w:rsid w:val="006601F7"/>
    <w:rsid w:val="006605DF"/>
    <w:rsid w:val="0066073B"/>
    <w:rsid w:val="006618BB"/>
    <w:rsid w:val="00662843"/>
    <w:rsid w:val="00663EF5"/>
    <w:rsid w:val="00664938"/>
    <w:rsid w:val="00664A17"/>
    <w:rsid w:val="00664EF2"/>
    <w:rsid w:val="006653BC"/>
    <w:rsid w:val="006664F6"/>
    <w:rsid w:val="00666926"/>
    <w:rsid w:val="0067097B"/>
    <w:rsid w:val="00670E72"/>
    <w:rsid w:val="0067244A"/>
    <w:rsid w:val="006732CF"/>
    <w:rsid w:val="0067368F"/>
    <w:rsid w:val="00674F3C"/>
    <w:rsid w:val="00675720"/>
    <w:rsid w:val="0067603D"/>
    <w:rsid w:val="0067739C"/>
    <w:rsid w:val="006773BF"/>
    <w:rsid w:val="0067778A"/>
    <w:rsid w:val="00677E85"/>
    <w:rsid w:val="00680B1C"/>
    <w:rsid w:val="00682359"/>
    <w:rsid w:val="00682F88"/>
    <w:rsid w:val="00683F6D"/>
    <w:rsid w:val="006841B0"/>
    <w:rsid w:val="00684BFD"/>
    <w:rsid w:val="00685E50"/>
    <w:rsid w:val="00687047"/>
    <w:rsid w:val="0069299C"/>
    <w:rsid w:val="00692B98"/>
    <w:rsid w:val="0069389E"/>
    <w:rsid w:val="00693EF2"/>
    <w:rsid w:val="006945D1"/>
    <w:rsid w:val="00695E20"/>
    <w:rsid w:val="00695EEC"/>
    <w:rsid w:val="00695FDB"/>
    <w:rsid w:val="0069642E"/>
    <w:rsid w:val="00696AFA"/>
    <w:rsid w:val="00697F5B"/>
    <w:rsid w:val="006A08D9"/>
    <w:rsid w:val="006A26DF"/>
    <w:rsid w:val="006A2B15"/>
    <w:rsid w:val="006A3209"/>
    <w:rsid w:val="006A3F86"/>
    <w:rsid w:val="006A4681"/>
    <w:rsid w:val="006A60B1"/>
    <w:rsid w:val="006A6A62"/>
    <w:rsid w:val="006A6F8C"/>
    <w:rsid w:val="006B0A8E"/>
    <w:rsid w:val="006B16CC"/>
    <w:rsid w:val="006B18A4"/>
    <w:rsid w:val="006B1A8D"/>
    <w:rsid w:val="006B2008"/>
    <w:rsid w:val="006B2366"/>
    <w:rsid w:val="006B2A94"/>
    <w:rsid w:val="006B4862"/>
    <w:rsid w:val="006B4B8C"/>
    <w:rsid w:val="006B5C8B"/>
    <w:rsid w:val="006B60D5"/>
    <w:rsid w:val="006B6224"/>
    <w:rsid w:val="006B6996"/>
    <w:rsid w:val="006B6CAA"/>
    <w:rsid w:val="006B6F38"/>
    <w:rsid w:val="006B7274"/>
    <w:rsid w:val="006C1E1A"/>
    <w:rsid w:val="006C4940"/>
    <w:rsid w:val="006C4CA8"/>
    <w:rsid w:val="006C67C0"/>
    <w:rsid w:val="006C70EC"/>
    <w:rsid w:val="006C71C3"/>
    <w:rsid w:val="006C75CC"/>
    <w:rsid w:val="006C790A"/>
    <w:rsid w:val="006C7D0B"/>
    <w:rsid w:val="006C7DDA"/>
    <w:rsid w:val="006D0B89"/>
    <w:rsid w:val="006D0BE3"/>
    <w:rsid w:val="006D1E28"/>
    <w:rsid w:val="006D23B7"/>
    <w:rsid w:val="006D2C34"/>
    <w:rsid w:val="006D2DC6"/>
    <w:rsid w:val="006D2EE4"/>
    <w:rsid w:val="006D34A7"/>
    <w:rsid w:val="006D59EE"/>
    <w:rsid w:val="006D6716"/>
    <w:rsid w:val="006D6B9C"/>
    <w:rsid w:val="006D6E36"/>
    <w:rsid w:val="006D6EAD"/>
    <w:rsid w:val="006D72EC"/>
    <w:rsid w:val="006D7561"/>
    <w:rsid w:val="006D7D65"/>
    <w:rsid w:val="006E06DF"/>
    <w:rsid w:val="006E3CCA"/>
    <w:rsid w:val="006E3F7E"/>
    <w:rsid w:val="006E42D1"/>
    <w:rsid w:val="006E4882"/>
    <w:rsid w:val="006E48DA"/>
    <w:rsid w:val="006E4B23"/>
    <w:rsid w:val="006E578C"/>
    <w:rsid w:val="006E6057"/>
    <w:rsid w:val="006E7496"/>
    <w:rsid w:val="006F01BE"/>
    <w:rsid w:val="006F0FF2"/>
    <w:rsid w:val="006F12F6"/>
    <w:rsid w:val="006F140A"/>
    <w:rsid w:val="006F172B"/>
    <w:rsid w:val="006F21CE"/>
    <w:rsid w:val="006F232A"/>
    <w:rsid w:val="006F283A"/>
    <w:rsid w:val="006F2FFB"/>
    <w:rsid w:val="006F41C3"/>
    <w:rsid w:val="006F73E4"/>
    <w:rsid w:val="006F79A1"/>
    <w:rsid w:val="0070033E"/>
    <w:rsid w:val="00701CAE"/>
    <w:rsid w:val="00701DFD"/>
    <w:rsid w:val="00702B30"/>
    <w:rsid w:val="00702B57"/>
    <w:rsid w:val="00703D70"/>
    <w:rsid w:val="007046E0"/>
    <w:rsid w:val="0070491C"/>
    <w:rsid w:val="007049EE"/>
    <w:rsid w:val="007058A3"/>
    <w:rsid w:val="00706801"/>
    <w:rsid w:val="00706CCB"/>
    <w:rsid w:val="00710514"/>
    <w:rsid w:val="00710895"/>
    <w:rsid w:val="007108CC"/>
    <w:rsid w:val="00711078"/>
    <w:rsid w:val="007114F6"/>
    <w:rsid w:val="007117AA"/>
    <w:rsid w:val="0071289D"/>
    <w:rsid w:val="00714EFE"/>
    <w:rsid w:val="00715A99"/>
    <w:rsid w:val="0071607D"/>
    <w:rsid w:val="007164B5"/>
    <w:rsid w:val="007172D7"/>
    <w:rsid w:val="00720483"/>
    <w:rsid w:val="00721815"/>
    <w:rsid w:val="00722011"/>
    <w:rsid w:val="00722BD6"/>
    <w:rsid w:val="007234D8"/>
    <w:rsid w:val="007236D0"/>
    <w:rsid w:val="007239CA"/>
    <w:rsid w:val="007253C4"/>
    <w:rsid w:val="007254A6"/>
    <w:rsid w:val="007257BA"/>
    <w:rsid w:val="007258B0"/>
    <w:rsid w:val="00725DD1"/>
    <w:rsid w:val="00726015"/>
    <w:rsid w:val="007265DD"/>
    <w:rsid w:val="00726629"/>
    <w:rsid w:val="007270B6"/>
    <w:rsid w:val="007277FC"/>
    <w:rsid w:val="00731237"/>
    <w:rsid w:val="007312E0"/>
    <w:rsid w:val="00731AE1"/>
    <w:rsid w:val="0073226F"/>
    <w:rsid w:val="00732D8B"/>
    <w:rsid w:val="0073396F"/>
    <w:rsid w:val="00734B5D"/>
    <w:rsid w:val="00735666"/>
    <w:rsid w:val="0073585C"/>
    <w:rsid w:val="00737095"/>
    <w:rsid w:val="0073746D"/>
    <w:rsid w:val="0073758E"/>
    <w:rsid w:val="00740ED9"/>
    <w:rsid w:val="00740FD7"/>
    <w:rsid w:val="00742AAB"/>
    <w:rsid w:val="00743004"/>
    <w:rsid w:val="00743317"/>
    <w:rsid w:val="00745EF7"/>
    <w:rsid w:val="0074736A"/>
    <w:rsid w:val="0074749C"/>
    <w:rsid w:val="00747AEE"/>
    <w:rsid w:val="00747E0F"/>
    <w:rsid w:val="00750FAA"/>
    <w:rsid w:val="00751234"/>
    <w:rsid w:val="00751869"/>
    <w:rsid w:val="00751BDF"/>
    <w:rsid w:val="00751D6C"/>
    <w:rsid w:val="0075240A"/>
    <w:rsid w:val="00752771"/>
    <w:rsid w:val="00752BCD"/>
    <w:rsid w:val="0075413F"/>
    <w:rsid w:val="00754BEE"/>
    <w:rsid w:val="00754C23"/>
    <w:rsid w:val="00755573"/>
    <w:rsid w:val="00755C3A"/>
    <w:rsid w:val="00755F25"/>
    <w:rsid w:val="00756040"/>
    <w:rsid w:val="00757DD8"/>
    <w:rsid w:val="00760768"/>
    <w:rsid w:val="00760D38"/>
    <w:rsid w:val="00761D0B"/>
    <w:rsid w:val="007631D5"/>
    <w:rsid w:val="00763A45"/>
    <w:rsid w:val="00763F9C"/>
    <w:rsid w:val="007666FB"/>
    <w:rsid w:val="00767227"/>
    <w:rsid w:val="007673F4"/>
    <w:rsid w:val="00767FC7"/>
    <w:rsid w:val="0077007A"/>
    <w:rsid w:val="00770A2F"/>
    <w:rsid w:val="00770FA0"/>
    <w:rsid w:val="00771404"/>
    <w:rsid w:val="0077169A"/>
    <w:rsid w:val="00771A40"/>
    <w:rsid w:val="00771FFB"/>
    <w:rsid w:val="007738EF"/>
    <w:rsid w:val="0077587C"/>
    <w:rsid w:val="0077615E"/>
    <w:rsid w:val="00776440"/>
    <w:rsid w:val="00777041"/>
    <w:rsid w:val="00777266"/>
    <w:rsid w:val="007773BC"/>
    <w:rsid w:val="00777B20"/>
    <w:rsid w:val="00777F93"/>
    <w:rsid w:val="007815E9"/>
    <w:rsid w:val="00781693"/>
    <w:rsid w:val="0078186C"/>
    <w:rsid w:val="00781D17"/>
    <w:rsid w:val="0078225C"/>
    <w:rsid w:val="0078235C"/>
    <w:rsid w:val="007844C0"/>
    <w:rsid w:val="007844E4"/>
    <w:rsid w:val="00784963"/>
    <w:rsid w:val="007857DE"/>
    <w:rsid w:val="007862DC"/>
    <w:rsid w:val="007868B2"/>
    <w:rsid w:val="007871C6"/>
    <w:rsid w:val="0079116F"/>
    <w:rsid w:val="00791DE4"/>
    <w:rsid w:val="0079278E"/>
    <w:rsid w:val="00792C4A"/>
    <w:rsid w:val="00792FBD"/>
    <w:rsid w:val="00793BF0"/>
    <w:rsid w:val="00794459"/>
    <w:rsid w:val="0079522F"/>
    <w:rsid w:val="00795FF6"/>
    <w:rsid w:val="007965C3"/>
    <w:rsid w:val="00796BFD"/>
    <w:rsid w:val="00797396"/>
    <w:rsid w:val="007A142A"/>
    <w:rsid w:val="007A219A"/>
    <w:rsid w:val="007A2BB0"/>
    <w:rsid w:val="007A3364"/>
    <w:rsid w:val="007A37F6"/>
    <w:rsid w:val="007A4189"/>
    <w:rsid w:val="007A4278"/>
    <w:rsid w:val="007A4638"/>
    <w:rsid w:val="007A4710"/>
    <w:rsid w:val="007A5ECD"/>
    <w:rsid w:val="007B0663"/>
    <w:rsid w:val="007B0875"/>
    <w:rsid w:val="007B1683"/>
    <w:rsid w:val="007B17C6"/>
    <w:rsid w:val="007B1B3D"/>
    <w:rsid w:val="007B1D56"/>
    <w:rsid w:val="007B1FD0"/>
    <w:rsid w:val="007B2E52"/>
    <w:rsid w:val="007B31F3"/>
    <w:rsid w:val="007B3389"/>
    <w:rsid w:val="007B4BEB"/>
    <w:rsid w:val="007B53EE"/>
    <w:rsid w:val="007B562E"/>
    <w:rsid w:val="007B5F3C"/>
    <w:rsid w:val="007B6179"/>
    <w:rsid w:val="007B6532"/>
    <w:rsid w:val="007B6866"/>
    <w:rsid w:val="007B6BC5"/>
    <w:rsid w:val="007B7952"/>
    <w:rsid w:val="007B7DE6"/>
    <w:rsid w:val="007C03C9"/>
    <w:rsid w:val="007C2935"/>
    <w:rsid w:val="007C2E7E"/>
    <w:rsid w:val="007C303F"/>
    <w:rsid w:val="007C34EA"/>
    <w:rsid w:val="007C352C"/>
    <w:rsid w:val="007C3A24"/>
    <w:rsid w:val="007C3D73"/>
    <w:rsid w:val="007C7022"/>
    <w:rsid w:val="007D04D9"/>
    <w:rsid w:val="007D07E9"/>
    <w:rsid w:val="007D0990"/>
    <w:rsid w:val="007D16A0"/>
    <w:rsid w:val="007D379C"/>
    <w:rsid w:val="007D4407"/>
    <w:rsid w:val="007D4791"/>
    <w:rsid w:val="007D4FA9"/>
    <w:rsid w:val="007D61B3"/>
    <w:rsid w:val="007D6763"/>
    <w:rsid w:val="007D68C3"/>
    <w:rsid w:val="007D7577"/>
    <w:rsid w:val="007E01FF"/>
    <w:rsid w:val="007E1659"/>
    <w:rsid w:val="007E1F01"/>
    <w:rsid w:val="007E1F96"/>
    <w:rsid w:val="007E2840"/>
    <w:rsid w:val="007E3154"/>
    <w:rsid w:val="007E317B"/>
    <w:rsid w:val="007E3B7E"/>
    <w:rsid w:val="007E4AD9"/>
    <w:rsid w:val="007E4E38"/>
    <w:rsid w:val="007E4FEB"/>
    <w:rsid w:val="007E5195"/>
    <w:rsid w:val="007E5410"/>
    <w:rsid w:val="007E5CAF"/>
    <w:rsid w:val="007E62B3"/>
    <w:rsid w:val="007E6F81"/>
    <w:rsid w:val="007E711C"/>
    <w:rsid w:val="007E7714"/>
    <w:rsid w:val="007E7C2E"/>
    <w:rsid w:val="007E7D0E"/>
    <w:rsid w:val="007E7E7F"/>
    <w:rsid w:val="007F04B9"/>
    <w:rsid w:val="007F04E4"/>
    <w:rsid w:val="007F16D3"/>
    <w:rsid w:val="007F1783"/>
    <w:rsid w:val="007F22AB"/>
    <w:rsid w:val="007F282B"/>
    <w:rsid w:val="007F2B13"/>
    <w:rsid w:val="007F3024"/>
    <w:rsid w:val="007F3AE0"/>
    <w:rsid w:val="007F41A6"/>
    <w:rsid w:val="007F5C3B"/>
    <w:rsid w:val="008015C0"/>
    <w:rsid w:val="0080326F"/>
    <w:rsid w:val="00803D41"/>
    <w:rsid w:val="00804148"/>
    <w:rsid w:val="00804509"/>
    <w:rsid w:val="00805843"/>
    <w:rsid w:val="00807436"/>
    <w:rsid w:val="00807F8D"/>
    <w:rsid w:val="008106E0"/>
    <w:rsid w:val="00810ABB"/>
    <w:rsid w:val="00810E5D"/>
    <w:rsid w:val="008115C2"/>
    <w:rsid w:val="008121A5"/>
    <w:rsid w:val="00812D58"/>
    <w:rsid w:val="00814C87"/>
    <w:rsid w:val="0081525F"/>
    <w:rsid w:val="00815485"/>
    <w:rsid w:val="008162C1"/>
    <w:rsid w:val="008221CC"/>
    <w:rsid w:val="008234D6"/>
    <w:rsid w:val="008237A6"/>
    <w:rsid w:val="00823CC1"/>
    <w:rsid w:val="0082437C"/>
    <w:rsid w:val="00824CD7"/>
    <w:rsid w:val="00825BFB"/>
    <w:rsid w:val="00826518"/>
    <w:rsid w:val="0082742A"/>
    <w:rsid w:val="00827F40"/>
    <w:rsid w:val="008301EE"/>
    <w:rsid w:val="00830502"/>
    <w:rsid w:val="00830970"/>
    <w:rsid w:val="00830D79"/>
    <w:rsid w:val="0083196F"/>
    <w:rsid w:val="00832C1E"/>
    <w:rsid w:val="00833C53"/>
    <w:rsid w:val="00833E08"/>
    <w:rsid w:val="00834870"/>
    <w:rsid w:val="00834EDE"/>
    <w:rsid w:val="00835125"/>
    <w:rsid w:val="00835B7D"/>
    <w:rsid w:val="008363B9"/>
    <w:rsid w:val="00836457"/>
    <w:rsid w:val="00837459"/>
    <w:rsid w:val="008377B1"/>
    <w:rsid w:val="00837B61"/>
    <w:rsid w:val="00837C94"/>
    <w:rsid w:val="008408A2"/>
    <w:rsid w:val="00840AA7"/>
    <w:rsid w:val="00840FB3"/>
    <w:rsid w:val="00841041"/>
    <w:rsid w:val="00841FC6"/>
    <w:rsid w:val="00843A84"/>
    <w:rsid w:val="00843A94"/>
    <w:rsid w:val="00843B2B"/>
    <w:rsid w:val="00843B9E"/>
    <w:rsid w:val="008440F3"/>
    <w:rsid w:val="008466F8"/>
    <w:rsid w:val="00846965"/>
    <w:rsid w:val="00846DF3"/>
    <w:rsid w:val="00847ADD"/>
    <w:rsid w:val="00850078"/>
    <w:rsid w:val="00851B16"/>
    <w:rsid w:val="00852232"/>
    <w:rsid w:val="00852F2C"/>
    <w:rsid w:val="008531C8"/>
    <w:rsid w:val="00854358"/>
    <w:rsid w:val="00855737"/>
    <w:rsid w:val="00855A51"/>
    <w:rsid w:val="00855C3C"/>
    <w:rsid w:val="0085644E"/>
    <w:rsid w:val="008571A2"/>
    <w:rsid w:val="00857367"/>
    <w:rsid w:val="00857F07"/>
    <w:rsid w:val="00860C82"/>
    <w:rsid w:val="00860FCC"/>
    <w:rsid w:val="00861819"/>
    <w:rsid w:val="00861892"/>
    <w:rsid w:val="0086247C"/>
    <w:rsid w:val="00862AB0"/>
    <w:rsid w:val="00863744"/>
    <w:rsid w:val="00863911"/>
    <w:rsid w:val="00864879"/>
    <w:rsid w:val="008653B6"/>
    <w:rsid w:val="00865E2D"/>
    <w:rsid w:val="00866091"/>
    <w:rsid w:val="00866B4E"/>
    <w:rsid w:val="00867B02"/>
    <w:rsid w:val="00867C69"/>
    <w:rsid w:val="00870954"/>
    <w:rsid w:val="00870A36"/>
    <w:rsid w:val="00870CB9"/>
    <w:rsid w:val="00872872"/>
    <w:rsid w:val="00872DA4"/>
    <w:rsid w:val="00873585"/>
    <w:rsid w:val="00873F84"/>
    <w:rsid w:val="00875A9A"/>
    <w:rsid w:val="00875F60"/>
    <w:rsid w:val="00877297"/>
    <w:rsid w:val="0087732F"/>
    <w:rsid w:val="00877507"/>
    <w:rsid w:val="008807A5"/>
    <w:rsid w:val="00881342"/>
    <w:rsid w:val="008848ED"/>
    <w:rsid w:val="00884C54"/>
    <w:rsid w:val="0088582D"/>
    <w:rsid w:val="00885A75"/>
    <w:rsid w:val="008864FD"/>
    <w:rsid w:val="00887053"/>
    <w:rsid w:val="00887E2B"/>
    <w:rsid w:val="00887F98"/>
    <w:rsid w:val="00890865"/>
    <w:rsid w:val="008908B4"/>
    <w:rsid w:val="00890F6A"/>
    <w:rsid w:val="00891F93"/>
    <w:rsid w:val="0089219B"/>
    <w:rsid w:val="00892D9A"/>
    <w:rsid w:val="0089352A"/>
    <w:rsid w:val="00894A30"/>
    <w:rsid w:val="008960B8"/>
    <w:rsid w:val="00896318"/>
    <w:rsid w:val="008967EB"/>
    <w:rsid w:val="008A04D2"/>
    <w:rsid w:val="008A0AAC"/>
    <w:rsid w:val="008A0EFA"/>
    <w:rsid w:val="008A589F"/>
    <w:rsid w:val="008A61A5"/>
    <w:rsid w:val="008A64F9"/>
    <w:rsid w:val="008B09AD"/>
    <w:rsid w:val="008B0D95"/>
    <w:rsid w:val="008B1406"/>
    <w:rsid w:val="008B36BB"/>
    <w:rsid w:val="008B3B85"/>
    <w:rsid w:val="008B3FA1"/>
    <w:rsid w:val="008B42A6"/>
    <w:rsid w:val="008B4E91"/>
    <w:rsid w:val="008B5078"/>
    <w:rsid w:val="008B691F"/>
    <w:rsid w:val="008B6AF3"/>
    <w:rsid w:val="008B786B"/>
    <w:rsid w:val="008C2C34"/>
    <w:rsid w:val="008C324B"/>
    <w:rsid w:val="008C34D5"/>
    <w:rsid w:val="008C34F8"/>
    <w:rsid w:val="008C45C0"/>
    <w:rsid w:val="008C45F3"/>
    <w:rsid w:val="008C5C1F"/>
    <w:rsid w:val="008C640D"/>
    <w:rsid w:val="008C6B69"/>
    <w:rsid w:val="008C74E5"/>
    <w:rsid w:val="008C7F41"/>
    <w:rsid w:val="008D07AE"/>
    <w:rsid w:val="008D085D"/>
    <w:rsid w:val="008D2389"/>
    <w:rsid w:val="008D3AFC"/>
    <w:rsid w:val="008D5716"/>
    <w:rsid w:val="008D5B1A"/>
    <w:rsid w:val="008D5E62"/>
    <w:rsid w:val="008D6947"/>
    <w:rsid w:val="008D6C54"/>
    <w:rsid w:val="008D6FD7"/>
    <w:rsid w:val="008D7B05"/>
    <w:rsid w:val="008E2407"/>
    <w:rsid w:val="008E26FC"/>
    <w:rsid w:val="008E354A"/>
    <w:rsid w:val="008E44DB"/>
    <w:rsid w:val="008E44FE"/>
    <w:rsid w:val="008E4530"/>
    <w:rsid w:val="008E4BA2"/>
    <w:rsid w:val="008E6B7B"/>
    <w:rsid w:val="008F0338"/>
    <w:rsid w:val="008F0432"/>
    <w:rsid w:val="008F0B89"/>
    <w:rsid w:val="008F0FA4"/>
    <w:rsid w:val="008F12C3"/>
    <w:rsid w:val="008F1545"/>
    <w:rsid w:val="008F17D8"/>
    <w:rsid w:val="008F1C36"/>
    <w:rsid w:val="008F225E"/>
    <w:rsid w:val="008F229D"/>
    <w:rsid w:val="008F2D64"/>
    <w:rsid w:val="008F3041"/>
    <w:rsid w:val="008F4541"/>
    <w:rsid w:val="008F4A90"/>
    <w:rsid w:val="008F52F7"/>
    <w:rsid w:val="008F595D"/>
    <w:rsid w:val="008F7C63"/>
    <w:rsid w:val="0090183B"/>
    <w:rsid w:val="00901B1C"/>
    <w:rsid w:val="009020A3"/>
    <w:rsid w:val="009021AD"/>
    <w:rsid w:val="009028BB"/>
    <w:rsid w:val="00904DF8"/>
    <w:rsid w:val="009063FF"/>
    <w:rsid w:val="0090681A"/>
    <w:rsid w:val="00910C37"/>
    <w:rsid w:val="00910E7F"/>
    <w:rsid w:val="009119B4"/>
    <w:rsid w:val="00911B6D"/>
    <w:rsid w:val="009123D3"/>
    <w:rsid w:val="00912F70"/>
    <w:rsid w:val="00914C90"/>
    <w:rsid w:val="00917879"/>
    <w:rsid w:val="009229A3"/>
    <w:rsid w:val="00924A71"/>
    <w:rsid w:val="00926D85"/>
    <w:rsid w:val="009279C4"/>
    <w:rsid w:val="009302F1"/>
    <w:rsid w:val="00930488"/>
    <w:rsid w:val="0093076D"/>
    <w:rsid w:val="009320AE"/>
    <w:rsid w:val="00932F94"/>
    <w:rsid w:val="009331FA"/>
    <w:rsid w:val="0093380D"/>
    <w:rsid w:val="00933A6A"/>
    <w:rsid w:val="00933B1F"/>
    <w:rsid w:val="0093530F"/>
    <w:rsid w:val="00936EE1"/>
    <w:rsid w:val="00937492"/>
    <w:rsid w:val="00937F37"/>
    <w:rsid w:val="00940F3B"/>
    <w:rsid w:val="009412FE"/>
    <w:rsid w:val="00941B44"/>
    <w:rsid w:val="00943902"/>
    <w:rsid w:val="00944841"/>
    <w:rsid w:val="009448B4"/>
    <w:rsid w:val="00944FD0"/>
    <w:rsid w:val="009472AA"/>
    <w:rsid w:val="0095086C"/>
    <w:rsid w:val="00951007"/>
    <w:rsid w:val="00951261"/>
    <w:rsid w:val="00951C2E"/>
    <w:rsid w:val="00953DA1"/>
    <w:rsid w:val="0095490A"/>
    <w:rsid w:val="009552E7"/>
    <w:rsid w:val="0095540A"/>
    <w:rsid w:val="00956024"/>
    <w:rsid w:val="00956F6E"/>
    <w:rsid w:val="00957135"/>
    <w:rsid w:val="0096089F"/>
    <w:rsid w:val="00960F64"/>
    <w:rsid w:val="00961B88"/>
    <w:rsid w:val="0096261A"/>
    <w:rsid w:val="00963033"/>
    <w:rsid w:val="0096422B"/>
    <w:rsid w:val="009646C6"/>
    <w:rsid w:val="00964CBB"/>
    <w:rsid w:val="00964DCC"/>
    <w:rsid w:val="009654AB"/>
    <w:rsid w:val="00966604"/>
    <w:rsid w:val="00967635"/>
    <w:rsid w:val="00967B18"/>
    <w:rsid w:val="00970A8E"/>
    <w:rsid w:val="00970C30"/>
    <w:rsid w:val="009710AE"/>
    <w:rsid w:val="00971992"/>
    <w:rsid w:val="00972924"/>
    <w:rsid w:val="00973666"/>
    <w:rsid w:val="0097399D"/>
    <w:rsid w:val="00974EEA"/>
    <w:rsid w:val="00975245"/>
    <w:rsid w:val="00976B2A"/>
    <w:rsid w:val="0097761D"/>
    <w:rsid w:val="00980467"/>
    <w:rsid w:val="00981610"/>
    <w:rsid w:val="009818AE"/>
    <w:rsid w:val="009820C7"/>
    <w:rsid w:val="00982F0B"/>
    <w:rsid w:val="00985795"/>
    <w:rsid w:val="0098591F"/>
    <w:rsid w:val="00985B3C"/>
    <w:rsid w:val="00985C0C"/>
    <w:rsid w:val="00987A1B"/>
    <w:rsid w:val="0099090E"/>
    <w:rsid w:val="00990B44"/>
    <w:rsid w:val="00991B1B"/>
    <w:rsid w:val="00993A61"/>
    <w:rsid w:val="00993B7E"/>
    <w:rsid w:val="00993C55"/>
    <w:rsid w:val="0099400B"/>
    <w:rsid w:val="0099546C"/>
    <w:rsid w:val="009961ED"/>
    <w:rsid w:val="00996734"/>
    <w:rsid w:val="00997060"/>
    <w:rsid w:val="009A01E1"/>
    <w:rsid w:val="009A064B"/>
    <w:rsid w:val="009A06FD"/>
    <w:rsid w:val="009A0EE0"/>
    <w:rsid w:val="009A1C0E"/>
    <w:rsid w:val="009A2060"/>
    <w:rsid w:val="009A210B"/>
    <w:rsid w:val="009A224F"/>
    <w:rsid w:val="009A3833"/>
    <w:rsid w:val="009A407F"/>
    <w:rsid w:val="009A43EE"/>
    <w:rsid w:val="009A4709"/>
    <w:rsid w:val="009A474B"/>
    <w:rsid w:val="009A4FB4"/>
    <w:rsid w:val="009A56CD"/>
    <w:rsid w:val="009A56E0"/>
    <w:rsid w:val="009A609E"/>
    <w:rsid w:val="009A73D7"/>
    <w:rsid w:val="009A7BC2"/>
    <w:rsid w:val="009B09DF"/>
    <w:rsid w:val="009B0A33"/>
    <w:rsid w:val="009B0B54"/>
    <w:rsid w:val="009B0C42"/>
    <w:rsid w:val="009B2B21"/>
    <w:rsid w:val="009B2C37"/>
    <w:rsid w:val="009B34DD"/>
    <w:rsid w:val="009B394D"/>
    <w:rsid w:val="009B3C02"/>
    <w:rsid w:val="009B46BF"/>
    <w:rsid w:val="009B4D3D"/>
    <w:rsid w:val="009B4D40"/>
    <w:rsid w:val="009B619E"/>
    <w:rsid w:val="009B63A0"/>
    <w:rsid w:val="009B6507"/>
    <w:rsid w:val="009B664E"/>
    <w:rsid w:val="009B6F1E"/>
    <w:rsid w:val="009B73A0"/>
    <w:rsid w:val="009C11F1"/>
    <w:rsid w:val="009C1EA7"/>
    <w:rsid w:val="009C3427"/>
    <w:rsid w:val="009C46C9"/>
    <w:rsid w:val="009C5562"/>
    <w:rsid w:val="009C68E9"/>
    <w:rsid w:val="009C6CC0"/>
    <w:rsid w:val="009C72B8"/>
    <w:rsid w:val="009C75BA"/>
    <w:rsid w:val="009D09E9"/>
    <w:rsid w:val="009D1B72"/>
    <w:rsid w:val="009D1F6B"/>
    <w:rsid w:val="009D2321"/>
    <w:rsid w:val="009D2327"/>
    <w:rsid w:val="009D393F"/>
    <w:rsid w:val="009D3BFB"/>
    <w:rsid w:val="009D6B83"/>
    <w:rsid w:val="009E107E"/>
    <w:rsid w:val="009E1CEA"/>
    <w:rsid w:val="009E2BDF"/>
    <w:rsid w:val="009E2E92"/>
    <w:rsid w:val="009E3BD6"/>
    <w:rsid w:val="009E5D23"/>
    <w:rsid w:val="009E5DE3"/>
    <w:rsid w:val="009E6366"/>
    <w:rsid w:val="009E63D7"/>
    <w:rsid w:val="009E6E42"/>
    <w:rsid w:val="009F00F6"/>
    <w:rsid w:val="009F190F"/>
    <w:rsid w:val="009F1D59"/>
    <w:rsid w:val="009F20E1"/>
    <w:rsid w:val="009F2628"/>
    <w:rsid w:val="009F391D"/>
    <w:rsid w:val="009F39D1"/>
    <w:rsid w:val="009F4030"/>
    <w:rsid w:val="009F40D3"/>
    <w:rsid w:val="009F43B1"/>
    <w:rsid w:val="009F43BF"/>
    <w:rsid w:val="009F45A0"/>
    <w:rsid w:val="009F5636"/>
    <w:rsid w:val="009F68F7"/>
    <w:rsid w:val="009F7681"/>
    <w:rsid w:val="00A0066F"/>
    <w:rsid w:val="00A00988"/>
    <w:rsid w:val="00A00B65"/>
    <w:rsid w:val="00A02364"/>
    <w:rsid w:val="00A034B9"/>
    <w:rsid w:val="00A039EE"/>
    <w:rsid w:val="00A04AF0"/>
    <w:rsid w:val="00A068E6"/>
    <w:rsid w:val="00A0734F"/>
    <w:rsid w:val="00A10355"/>
    <w:rsid w:val="00A109BA"/>
    <w:rsid w:val="00A109F9"/>
    <w:rsid w:val="00A10AD2"/>
    <w:rsid w:val="00A10E5F"/>
    <w:rsid w:val="00A110CF"/>
    <w:rsid w:val="00A11DF2"/>
    <w:rsid w:val="00A12125"/>
    <w:rsid w:val="00A127FE"/>
    <w:rsid w:val="00A12A15"/>
    <w:rsid w:val="00A1367F"/>
    <w:rsid w:val="00A13C73"/>
    <w:rsid w:val="00A14467"/>
    <w:rsid w:val="00A15FD6"/>
    <w:rsid w:val="00A16581"/>
    <w:rsid w:val="00A17C7B"/>
    <w:rsid w:val="00A20AB5"/>
    <w:rsid w:val="00A21E9D"/>
    <w:rsid w:val="00A22518"/>
    <w:rsid w:val="00A23360"/>
    <w:rsid w:val="00A23C5C"/>
    <w:rsid w:val="00A24091"/>
    <w:rsid w:val="00A250BB"/>
    <w:rsid w:val="00A252D5"/>
    <w:rsid w:val="00A25A96"/>
    <w:rsid w:val="00A2620B"/>
    <w:rsid w:val="00A27358"/>
    <w:rsid w:val="00A274FC"/>
    <w:rsid w:val="00A276B6"/>
    <w:rsid w:val="00A27CB7"/>
    <w:rsid w:val="00A30B05"/>
    <w:rsid w:val="00A32362"/>
    <w:rsid w:val="00A3317B"/>
    <w:rsid w:val="00A33C6C"/>
    <w:rsid w:val="00A33D01"/>
    <w:rsid w:val="00A34025"/>
    <w:rsid w:val="00A34048"/>
    <w:rsid w:val="00A34D8B"/>
    <w:rsid w:val="00A3560A"/>
    <w:rsid w:val="00A35A2B"/>
    <w:rsid w:val="00A362A2"/>
    <w:rsid w:val="00A37635"/>
    <w:rsid w:val="00A37BF8"/>
    <w:rsid w:val="00A4000A"/>
    <w:rsid w:val="00A4067F"/>
    <w:rsid w:val="00A40BB8"/>
    <w:rsid w:val="00A4189F"/>
    <w:rsid w:val="00A4413C"/>
    <w:rsid w:val="00A44669"/>
    <w:rsid w:val="00A45E60"/>
    <w:rsid w:val="00A46668"/>
    <w:rsid w:val="00A46E02"/>
    <w:rsid w:val="00A5080D"/>
    <w:rsid w:val="00A50CCD"/>
    <w:rsid w:val="00A5404D"/>
    <w:rsid w:val="00A54D8D"/>
    <w:rsid w:val="00A54FF6"/>
    <w:rsid w:val="00A5527A"/>
    <w:rsid w:val="00A55B81"/>
    <w:rsid w:val="00A576F2"/>
    <w:rsid w:val="00A577B9"/>
    <w:rsid w:val="00A57AD2"/>
    <w:rsid w:val="00A57F41"/>
    <w:rsid w:val="00A60773"/>
    <w:rsid w:val="00A62395"/>
    <w:rsid w:val="00A63D0D"/>
    <w:rsid w:val="00A641FB"/>
    <w:rsid w:val="00A648AD"/>
    <w:rsid w:val="00A64A4F"/>
    <w:rsid w:val="00A64D63"/>
    <w:rsid w:val="00A65972"/>
    <w:rsid w:val="00A65BF0"/>
    <w:rsid w:val="00A6614E"/>
    <w:rsid w:val="00A6754D"/>
    <w:rsid w:val="00A70A2A"/>
    <w:rsid w:val="00A70BEC"/>
    <w:rsid w:val="00A70FF1"/>
    <w:rsid w:val="00A712B3"/>
    <w:rsid w:val="00A714F0"/>
    <w:rsid w:val="00A71B9B"/>
    <w:rsid w:val="00A71C4E"/>
    <w:rsid w:val="00A73AA1"/>
    <w:rsid w:val="00A73EAB"/>
    <w:rsid w:val="00A745A2"/>
    <w:rsid w:val="00A74C14"/>
    <w:rsid w:val="00A75730"/>
    <w:rsid w:val="00A7596D"/>
    <w:rsid w:val="00A75D53"/>
    <w:rsid w:val="00A76771"/>
    <w:rsid w:val="00A767F2"/>
    <w:rsid w:val="00A76876"/>
    <w:rsid w:val="00A771E8"/>
    <w:rsid w:val="00A81311"/>
    <w:rsid w:val="00A819B3"/>
    <w:rsid w:val="00A8209B"/>
    <w:rsid w:val="00A82E49"/>
    <w:rsid w:val="00A837B9"/>
    <w:rsid w:val="00A83CE1"/>
    <w:rsid w:val="00A84A7A"/>
    <w:rsid w:val="00A84AFB"/>
    <w:rsid w:val="00A85297"/>
    <w:rsid w:val="00A85941"/>
    <w:rsid w:val="00A86050"/>
    <w:rsid w:val="00A862ED"/>
    <w:rsid w:val="00A8710C"/>
    <w:rsid w:val="00A8769E"/>
    <w:rsid w:val="00A87C4D"/>
    <w:rsid w:val="00A90279"/>
    <w:rsid w:val="00A90EBD"/>
    <w:rsid w:val="00A91811"/>
    <w:rsid w:val="00A91DA6"/>
    <w:rsid w:val="00A9262C"/>
    <w:rsid w:val="00A92971"/>
    <w:rsid w:val="00A92BCA"/>
    <w:rsid w:val="00A9368F"/>
    <w:rsid w:val="00A93EAF"/>
    <w:rsid w:val="00A93F54"/>
    <w:rsid w:val="00A943DA"/>
    <w:rsid w:val="00A95405"/>
    <w:rsid w:val="00A959F9"/>
    <w:rsid w:val="00A963BD"/>
    <w:rsid w:val="00A96E5B"/>
    <w:rsid w:val="00A971F6"/>
    <w:rsid w:val="00A976A1"/>
    <w:rsid w:val="00A97987"/>
    <w:rsid w:val="00AA1945"/>
    <w:rsid w:val="00AA1D49"/>
    <w:rsid w:val="00AA269D"/>
    <w:rsid w:val="00AA2D61"/>
    <w:rsid w:val="00AA2E26"/>
    <w:rsid w:val="00AA46D2"/>
    <w:rsid w:val="00AA5676"/>
    <w:rsid w:val="00AA6366"/>
    <w:rsid w:val="00AA6A4C"/>
    <w:rsid w:val="00AA6E61"/>
    <w:rsid w:val="00AB0538"/>
    <w:rsid w:val="00AB15F5"/>
    <w:rsid w:val="00AB2FC7"/>
    <w:rsid w:val="00AB384D"/>
    <w:rsid w:val="00AB5928"/>
    <w:rsid w:val="00AB5E3E"/>
    <w:rsid w:val="00AB606B"/>
    <w:rsid w:val="00AB72B8"/>
    <w:rsid w:val="00AB763C"/>
    <w:rsid w:val="00AB7891"/>
    <w:rsid w:val="00AC02B8"/>
    <w:rsid w:val="00AC0687"/>
    <w:rsid w:val="00AC0742"/>
    <w:rsid w:val="00AC0918"/>
    <w:rsid w:val="00AC0A28"/>
    <w:rsid w:val="00AC2011"/>
    <w:rsid w:val="00AC3839"/>
    <w:rsid w:val="00AC518F"/>
    <w:rsid w:val="00AC5CB5"/>
    <w:rsid w:val="00AC6A22"/>
    <w:rsid w:val="00AC6DF1"/>
    <w:rsid w:val="00AC7411"/>
    <w:rsid w:val="00AD00D7"/>
    <w:rsid w:val="00AD02B1"/>
    <w:rsid w:val="00AD0594"/>
    <w:rsid w:val="00AD1836"/>
    <w:rsid w:val="00AD1EC3"/>
    <w:rsid w:val="00AD20EE"/>
    <w:rsid w:val="00AD27DF"/>
    <w:rsid w:val="00AD29A5"/>
    <w:rsid w:val="00AD3079"/>
    <w:rsid w:val="00AD477B"/>
    <w:rsid w:val="00AD594D"/>
    <w:rsid w:val="00AD6704"/>
    <w:rsid w:val="00AD67BC"/>
    <w:rsid w:val="00AD6D13"/>
    <w:rsid w:val="00AD7282"/>
    <w:rsid w:val="00AD785C"/>
    <w:rsid w:val="00AE0208"/>
    <w:rsid w:val="00AE0360"/>
    <w:rsid w:val="00AE046A"/>
    <w:rsid w:val="00AE07C5"/>
    <w:rsid w:val="00AE0BC4"/>
    <w:rsid w:val="00AE1741"/>
    <w:rsid w:val="00AE2310"/>
    <w:rsid w:val="00AE3A50"/>
    <w:rsid w:val="00AE3FD5"/>
    <w:rsid w:val="00AE4512"/>
    <w:rsid w:val="00AE4FDB"/>
    <w:rsid w:val="00AE52BC"/>
    <w:rsid w:val="00AE54D1"/>
    <w:rsid w:val="00AE54DE"/>
    <w:rsid w:val="00AF003B"/>
    <w:rsid w:val="00AF1FD5"/>
    <w:rsid w:val="00AF2810"/>
    <w:rsid w:val="00AF2852"/>
    <w:rsid w:val="00AF3224"/>
    <w:rsid w:val="00AF325E"/>
    <w:rsid w:val="00AF3C37"/>
    <w:rsid w:val="00AF40BC"/>
    <w:rsid w:val="00AF44CB"/>
    <w:rsid w:val="00AF6945"/>
    <w:rsid w:val="00AF6CA8"/>
    <w:rsid w:val="00AF6FE3"/>
    <w:rsid w:val="00AF78EB"/>
    <w:rsid w:val="00B02A14"/>
    <w:rsid w:val="00B03239"/>
    <w:rsid w:val="00B060E8"/>
    <w:rsid w:val="00B06ABE"/>
    <w:rsid w:val="00B0709C"/>
    <w:rsid w:val="00B07EC7"/>
    <w:rsid w:val="00B1043A"/>
    <w:rsid w:val="00B11D06"/>
    <w:rsid w:val="00B122FF"/>
    <w:rsid w:val="00B12954"/>
    <w:rsid w:val="00B12DEF"/>
    <w:rsid w:val="00B13349"/>
    <w:rsid w:val="00B14BED"/>
    <w:rsid w:val="00B15C07"/>
    <w:rsid w:val="00B1616A"/>
    <w:rsid w:val="00B17849"/>
    <w:rsid w:val="00B20712"/>
    <w:rsid w:val="00B20A46"/>
    <w:rsid w:val="00B20ACD"/>
    <w:rsid w:val="00B212C7"/>
    <w:rsid w:val="00B21D20"/>
    <w:rsid w:val="00B21F30"/>
    <w:rsid w:val="00B22542"/>
    <w:rsid w:val="00B2256A"/>
    <w:rsid w:val="00B2331C"/>
    <w:rsid w:val="00B23D83"/>
    <w:rsid w:val="00B24059"/>
    <w:rsid w:val="00B24EA8"/>
    <w:rsid w:val="00B267A0"/>
    <w:rsid w:val="00B27447"/>
    <w:rsid w:val="00B27D37"/>
    <w:rsid w:val="00B27E17"/>
    <w:rsid w:val="00B3066A"/>
    <w:rsid w:val="00B309C3"/>
    <w:rsid w:val="00B31A0E"/>
    <w:rsid w:val="00B31D9F"/>
    <w:rsid w:val="00B31DB0"/>
    <w:rsid w:val="00B31F30"/>
    <w:rsid w:val="00B32131"/>
    <w:rsid w:val="00B324C8"/>
    <w:rsid w:val="00B32E51"/>
    <w:rsid w:val="00B359EB"/>
    <w:rsid w:val="00B3689D"/>
    <w:rsid w:val="00B369A0"/>
    <w:rsid w:val="00B37046"/>
    <w:rsid w:val="00B37867"/>
    <w:rsid w:val="00B400F7"/>
    <w:rsid w:val="00B40949"/>
    <w:rsid w:val="00B40B1D"/>
    <w:rsid w:val="00B40F0B"/>
    <w:rsid w:val="00B41418"/>
    <w:rsid w:val="00B41683"/>
    <w:rsid w:val="00B436EB"/>
    <w:rsid w:val="00B43A87"/>
    <w:rsid w:val="00B43E99"/>
    <w:rsid w:val="00B44CEA"/>
    <w:rsid w:val="00B451BD"/>
    <w:rsid w:val="00B473CE"/>
    <w:rsid w:val="00B478F6"/>
    <w:rsid w:val="00B47E3E"/>
    <w:rsid w:val="00B50061"/>
    <w:rsid w:val="00B509FA"/>
    <w:rsid w:val="00B50F33"/>
    <w:rsid w:val="00B51327"/>
    <w:rsid w:val="00B5142C"/>
    <w:rsid w:val="00B5254B"/>
    <w:rsid w:val="00B5254E"/>
    <w:rsid w:val="00B52C7B"/>
    <w:rsid w:val="00B53951"/>
    <w:rsid w:val="00B555D7"/>
    <w:rsid w:val="00B55657"/>
    <w:rsid w:val="00B566EB"/>
    <w:rsid w:val="00B5726B"/>
    <w:rsid w:val="00B575C1"/>
    <w:rsid w:val="00B57D18"/>
    <w:rsid w:val="00B60A28"/>
    <w:rsid w:val="00B61607"/>
    <w:rsid w:val="00B62596"/>
    <w:rsid w:val="00B62F22"/>
    <w:rsid w:val="00B6341E"/>
    <w:rsid w:val="00B63BE3"/>
    <w:rsid w:val="00B6477C"/>
    <w:rsid w:val="00B64826"/>
    <w:rsid w:val="00B67356"/>
    <w:rsid w:val="00B679EE"/>
    <w:rsid w:val="00B67F9D"/>
    <w:rsid w:val="00B7028A"/>
    <w:rsid w:val="00B702BF"/>
    <w:rsid w:val="00B71014"/>
    <w:rsid w:val="00B735D3"/>
    <w:rsid w:val="00B73BCB"/>
    <w:rsid w:val="00B740B0"/>
    <w:rsid w:val="00B742F8"/>
    <w:rsid w:val="00B74829"/>
    <w:rsid w:val="00B74B03"/>
    <w:rsid w:val="00B74E18"/>
    <w:rsid w:val="00B76ADE"/>
    <w:rsid w:val="00B800A1"/>
    <w:rsid w:val="00B80233"/>
    <w:rsid w:val="00B80901"/>
    <w:rsid w:val="00B809AD"/>
    <w:rsid w:val="00B81392"/>
    <w:rsid w:val="00B81558"/>
    <w:rsid w:val="00B8157A"/>
    <w:rsid w:val="00B825FA"/>
    <w:rsid w:val="00B82996"/>
    <w:rsid w:val="00B83112"/>
    <w:rsid w:val="00B84C17"/>
    <w:rsid w:val="00B85146"/>
    <w:rsid w:val="00B85CF8"/>
    <w:rsid w:val="00B8650C"/>
    <w:rsid w:val="00B86C4B"/>
    <w:rsid w:val="00B86D4C"/>
    <w:rsid w:val="00B86E0F"/>
    <w:rsid w:val="00B871F9"/>
    <w:rsid w:val="00B873EA"/>
    <w:rsid w:val="00B87681"/>
    <w:rsid w:val="00B91218"/>
    <w:rsid w:val="00B927C3"/>
    <w:rsid w:val="00B939AE"/>
    <w:rsid w:val="00B93CB4"/>
    <w:rsid w:val="00B945B0"/>
    <w:rsid w:val="00B95433"/>
    <w:rsid w:val="00B9552F"/>
    <w:rsid w:val="00B95AD1"/>
    <w:rsid w:val="00B95D06"/>
    <w:rsid w:val="00B96077"/>
    <w:rsid w:val="00B97A5C"/>
    <w:rsid w:val="00B97F7D"/>
    <w:rsid w:val="00BA0460"/>
    <w:rsid w:val="00BA0F05"/>
    <w:rsid w:val="00BA1DB6"/>
    <w:rsid w:val="00BA279E"/>
    <w:rsid w:val="00BA3407"/>
    <w:rsid w:val="00BA40A0"/>
    <w:rsid w:val="00BA4538"/>
    <w:rsid w:val="00BA4627"/>
    <w:rsid w:val="00BA5189"/>
    <w:rsid w:val="00BA5AA0"/>
    <w:rsid w:val="00BA6190"/>
    <w:rsid w:val="00BA7368"/>
    <w:rsid w:val="00BA7EF3"/>
    <w:rsid w:val="00BB06C0"/>
    <w:rsid w:val="00BB0849"/>
    <w:rsid w:val="00BB0914"/>
    <w:rsid w:val="00BB0C63"/>
    <w:rsid w:val="00BB14F9"/>
    <w:rsid w:val="00BB1F70"/>
    <w:rsid w:val="00BB29EF"/>
    <w:rsid w:val="00BB32D7"/>
    <w:rsid w:val="00BB3E9B"/>
    <w:rsid w:val="00BB4E6C"/>
    <w:rsid w:val="00BB5164"/>
    <w:rsid w:val="00BB6F0A"/>
    <w:rsid w:val="00BB6F8D"/>
    <w:rsid w:val="00BB7481"/>
    <w:rsid w:val="00BB749E"/>
    <w:rsid w:val="00BB7CA8"/>
    <w:rsid w:val="00BC05CC"/>
    <w:rsid w:val="00BC20FE"/>
    <w:rsid w:val="00BC2534"/>
    <w:rsid w:val="00BC2543"/>
    <w:rsid w:val="00BC3B02"/>
    <w:rsid w:val="00BC3DA6"/>
    <w:rsid w:val="00BC3F19"/>
    <w:rsid w:val="00BC4EE8"/>
    <w:rsid w:val="00BC5BD2"/>
    <w:rsid w:val="00BC5DC7"/>
    <w:rsid w:val="00BC6183"/>
    <w:rsid w:val="00BC6890"/>
    <w:rsid w:val="00BC6A83"/>
    <w:rsid w:val="00BC71A3"/>
    <w:rsid w:val="00BD04B5"/>
    <w:rsid w:val="00BD08DE"/>
    <w:rsid w:val="00BD13FB"/>
    <w:rsid w:val="00BD3DCF"/>
    <w:rsid w:val="00BD453C"/>
    <w:rsid w:val="00BD4BF7"/>
    <w:rsid w:val="00BD4D66"/>
    <w:rsid w:val="00BD4DED"/>
    <w:rsid w:val="00BD52B0"/>
    <w:rsid w:val="00BD67A9"/>
    <w:rsid w:val="00BD70E1"/>
    <w:rsid w:val="00BE0181"/>
    <w:rsid w:val="00BE09FA"/>
    <w:rsid w:val="00BE0E5E"/>
    <w:rsid w:val="00BE1624"/>
    <w:rsid w:val="00BE180E"/>
    <w:rsid w:val="00BE1D46"/>
    <w:rsid w:val="00BE22AE"/>
    <w:rsid w:val="00BE2A9C"/>
    <w:rsid w:val="00BE2E34"/>
    <w:rsid w:val="00BE397B"/>
    <w:rsid w:val="00BE3DEF"/>
    <w:rsid w:val="00BE3EFD"/>
    <w:rsid w:val="00BE466B"/>
    <w:rsid w:val="00BE4A1C"/>
    <w:rsid w:val="00BE5389"/>
    <w:rsid w:val="00BE5577"/>
    <w:rsid w:val="00BE6A20"/>
    <w:rsid w:val="00BE6C3C"/>
    <w:rsid w:val="00BE7241"/>
    <w:rsid w:val="00BE7B8A"/>
    <w:rsid w:val="00BE7C9F"/>
    <w:rsid w:val="00BE7DE0"/>
    <w:rsid w:val="00BF0BF1"/>
    <w:rsid w:val="00BF141E"/>
    <w:rsid w:val="00BF2D22"/>
    <w:rsid w:val="00BF4B03"/>
    <w:rsid w:val="00BF521F"/>
    <w:rsid w:val="00BF566B"/>
    <w:rsid w:val="00BF5955"/>
    <w:rsid w:val="00BF6117"/>
    <w:rsid w:val="00BF7494"/>
    <w:rsid w:val="00BF749E"/>
    <w:rsid w:val="00C005A4"/>
    <w:rsid w:val="00C00919"/>
    <w:rsid w:val="00C00C17"/>
    <w:rsid w:val="00C01045"/>
    <w:rsid w:val="00C01231"/>
    <w:rsid w:val="00C018E2"/>
    <w:rsid w:val="00C01B85"/>
    <w:rsid w:val="00C03A0D"/>
    <w:rsid w:val="00C03B6F"/>
    <w:rsid w:val="00C03E6F"/>
    <w:rsid w:val="00C042FF"/>
    <w:rsid w:val="00C04C3F"/>
    <w:rsid w:val="00C1025F"/>
    <w:rsid w:val="00C10F33"/>
    <w:rsid w:val="00C12C62"/>
    <w:rsid w:val="00C12C66"/>
    <w:rsid w:val="00C1321F"/>
    <w:rsid w:val="00C1341D"/>
    <w:rsid w:val="00C13E8B"/>
    <w:rsid w:val="00C141CF"/>
    <w:rsid w:val="00C14334"/>
    <w:rsid w:val="00C14A85"/>
    <w:rsid w:val="00C14EBB"/>
    <w:rsid w:val="00C15226"/>
    <w:rsid w:val="00C15433"/>
    <w:rsid w:val="00C15A84"/>
    <w:rsid w:val="00C15AB8"/>
    <w:rsid w:val="00C165B5"/>
    <w:rsid w:val="00C17964"/>
    <w:rsid w:val="00C17A19"/>
    <w:rsid w:val="00C209B9"/>
    <w:rsid w:val="00C21C7E"/>
    <w:rsid w:val="00C21CC1"/>
    <w:rsid w:val="00C22952"/>
    <w:rsid w:val="00C240BE"/>
    <w:rsid w:val="00C2431C"/>
    <w:rsid w:val="00C245C9"/>
    <w:rsid w:val="00C25C24"/>
    <w:rsid w:val="00C25FD7"/>
    <w:rsid w:val="00C26987"/>
    <w:rsid w:val="00C2771F"/>
    <w:rsid w:val="00C3145B"/>
    <w:rsid w:val="00C31D7F"/>
    <w:rsid w:val="00C33594"/>
    <w:rsid w:val="00C335AA"/>
    <w:rsid w:val="00C33605"/>
    <w:rsid w:val="00C34473"/>
    <w:rsid w:val="00C35106"/>
    <w:rsid w:val="00C35A0E"/>
    <w:rsid w:val="00C35BB9"/>
    <w:rsid w:val="00C35E2B"/>
    <w:rsid w:val="00C35EF7"/>
    <w:rsid w:val="00C36555"/>
    <w:rsid w:val="00C37014"/>
    <w:rsid w:val="00C3744B"/>
    <w:rsid w:val="00C402B8"/>
    <w:rsid w:val="00C4035A"/>
    <w:rsid w:val="00C40422"/>
    <w:rsid w:val="00C4050A"/>
    <w:rsid w:val="00C41144"/>
    <w:rsid w:val="00C41955"/>
    <w:rsid w:val="00C420DD"/>
    <w:rsid w:val="00C42400"/>
    <w:rsid w:val="00C43059"/>
    <w:rsid w:val="00C43260"/>
    <w:rsid w:val="00C43FC6"/>
    <w:rsid w:val="00C44DFD"/>
    <w:rsid w:val="00C4527F"/>
    <w:rsid w:val="00C45E95"/>
    <w:rsid w:val="00C4600B"/>
    <w:rsid w:val="00C5068E"/>
    <w:rsid w:val="00C50B28"/>
    <w:rsid w:val="00C50B6D"/>
    <w:rsid w:val="00C51247"/>
    <w:rsid w:val="00C518FE"/>
    <w:rsid w:val="00C51E04"/>
    <w:rsid w:val="00C525BE"/>
    <w:rsid w:val="00C52B0A"/>
    <w:rsid w:val="00C52E9F"/>
    <w:rsid w:val="00C52F8F"/>
    <w:rsid w:val="00C53130"/>
    <w:rsid w:val="00C5416F"/>
    <w:rsid w:val="00C549E4"/>
    <w:rsid w:val="00C55174"/>
    <w:rsid w:val="00C551F0"/>
    <w:rsid w:val="00C55377"/>
    <w:rsid w:val="00C55DCE"/>
    <w:rsid w:val="00C55F01"/>
    <w:rsid w:val="00C5605D"/>
    <w:rsid w:val="00C56417"/>
    <w:rsid w:val="00C5644A"/>
    <w:rsid w:val="00C56A1F"/>
    <w:rsid w:val="00C57057"/>
    <w:rsid w:val="00C57848"/>
    <w:rsid w:val="00C6119A"/>
    <w:rsid w:val="00C61B44"/>
    <w:rsid w:val="00C62A28"/>
    <w:rsid w:val="00C62D66"/>
    <w:rsid w:val="00C6308A"/>
    <w:rsid w:val="00C63379"/>
    <w:rsid w:val="00C63406"/>
    <w:rsid w:val="00C6365A"/>
    <w:rsid w:val="00C63853"/>
    <w:rsid w:val="00C64E0F"/>
    <w:rsid w:val="00C64EB6"/>
    <w:rsid w:val="00C65D54"/>
    <w:rsid w:val="00C67201"/>
    <w:rsid w:val="00C6767B"/>
    <w:rsid w:val="00C67F94"/>
    <w:rsid w:val="00C70AE5"/>
    <w:rsid w:val="00C7104D"/>
    <w:rsid w:val="00C731FB"/>
    <w:rsid w:val="00C7353B"/>
    <w:rsid w:val="00C7477D"/>
    <w:rsid w:val="00C74E20"/>
    <w:rsid w:val="00C754E2"/>
    <w:rsid w:val="00C76A8F"/>
    <w:rsid w:val="00C7733C"/>
    <w:rsid w:val="00C773F9"/>
    <w:rsid w:val="00C7757A"/>
    <w:rsid w:val="00C7757E"/>
    <w:rsid w:val="00C77D25"/>
    <w:rsid w:val="00C80FA8"/>
    <w:rsid w:val="00C82E31"/>
    <w:rsid w:val="00C84D27"/>
    <w:rsid w:val="00C84E23"/>
    <w:rsid w:val="00C8592A"/>
    <w:rsid w:val="00C85B27"/>
    <w:rsid w:val="00C864A8"/>
    <w:rsid w:val="00C87824"/>
    <w:rsid w:val="00C90129"/>
    <w:rsid w:val="00C91AF5"/>
    <w:rsid w:val="00C91FC1"/>
    <w:rsid w:val="00C934A4"/>
    <w:rsid w:val="00C93EF3"/>
    <w:rsid w:val="00C940BC"/>
    <w:rsid w:val="00C95760"/>
    <w:rsid w:val="00C9698A"/>
    <w:rsid w:val="00CA0259"/>
    <w:rsid w:val="00CA08DB"/>
    <w:rsid w:val="00CA2F24"/>
    <w:rsid w:val="00CA4903"/>
    <w:rsid w:val="00CA4E9C"/>
    <w:rsid w:val="00CA5C7C"/>
    <w:rsid w:val="00CA643F"/>
    <w:rsid w:val="00CA75B4"/>
    <w:rsid w:val="00CA7A52"/>
    <w:rsid w:val="00CA7AAC"/>
    <w:rsid w:val="00CB08EB"/>
    <w:rsid w:val="00CB162F"/>
    <w:rsid w:val="00CB174F"/>
    <w:rsid w:val="00CB191B"/>
    <w:rsid w:val="00CB2A19"/>
    <w:rsid w:val="00CB38D9"/>
    <w:rsid w:val="00CB3A09"/>
    <w:rsid w:val="00CB4D3E"/>
    <w:rsid w:val="00CB4D65"/>
    <w:rsid w:val="00CB607F"/>
    <w:rsid w:val="00CB6F82"/>
    <w:rsid w:val="00CB7510"/>
    <w:rsid w:val="00CB79BD"/>
    <w:rsid w:val="00CC0451"/>
    <w:rsid w:val="00CC1AA5"/>
    <w:rsid w:val="00CC1B15"/>
    <w:rsid w:val="00CC22AC"/>
    <w:rsid w:val="00CC2869"/>
    <w:rsid w:val="00CC3825"/>
    <w:rsid w:val="00CC3DE7"/>
    <w:rsid w:val="00CC6A6A"/>
    <w:rsid w:val="00CC7866"/>
    <w:rsid w:val="00CC7F38"/>
    <w:rsid w:val="00CD118F"/>
    <w:rsid w:val="00CD1D22"/>
    <w:rsid w:val="00CD396F"/>
    <w:rsid w:val="00CD424F"/>
    <w:rsid w:val="00CD4D4C"/>
    <w:rsid w:val="00CD63A7"/>
    <w:rsid w:val="00CD6FA8"/>
    <w:rsid w:val="00CE0451"/>
    <w:rsid w:val="00CE0D72"/>
    <w:rsid w:val="00CE110E"/>
    <w:rsid w:val="00CE2A9A"/>
    <w:rsid w:val="00CE3AE0"/>
    <w:rsid w:val="00CE4290"/>
    <w:rsid w:val="00CE50BD"/>
    <w:rsid w:val="00CE73EF"/>
    <w:rsid w:val="00CE7CF6"/>
    <w:rsid w:val="00CF07C0"/>
    <w:rsid w:val="00CF0994"/>
    <w:rsid w:val="00CF1054"/>
    <w:rsid w:val="00CF1B67"/>
    <w:rsid w:val="00CF212F"/>
    <w:rsid w:val="00CF23FD"/>
    <w:rsid w:val="00CF2466"/>
    <w:rsid w:val="00CF2622"/>
    <w:rsid w:val="00CF35C3"/>
    <w:rsid w:val="00CF455B"/>
    <w:rsid w:val="00CF46E5"/>
    <w:rsid w:val="00CF4FE6"/>
    <w:rsid w:val="00CF51E8"/>
    <w:rsid w:val="00CF67E2"/>
    <w:rsid w:val="00CF7355"/>
    <w:rsid w:val="00CF750C"/>
    <w:rsid w:val="00CF77DE"/>
    <w:rsid w:val="00D00ABF"/>
    <w:rsid w:val="00D01621"/>
    <w:rsid w:val="00D01CF1"/>
    <w:rsid w:val="00D01F77"/>
    <w:rsid w:val="00D0261D"/>
    <w:rsid w:val="00D0321B"/>
    <w:rsid w:val="00D03A9B"/>
    <w:rsid w:val="00D04E8D"/>
    <w:rsid w:val="00D06FE7"/>
    <w:rsid w:val="00D10056"/>
    <w:rsid w:val="00D103A5"/>
    <w:rsid w:val="00D10719"/>
    <w:rsid w:val="00D10A3C"/>
    <w:rsid w:val="00D13488"/>
    <w:rsid w:val="00D13CC1"/>
    <w:rsid w:val="00D14B96"/>
    <w:rsid w:val="00D15829"/>
    <w:rsid w:val="00D16562"/>
    <w:rsid w:val="00D16567"/>
    <w:rsid w:val="00D16587"/>
    <w:rsid w:val="00D16BEF"/>
    <w:rsid w:val="00D16C70"/>
    <w:rsid w:val="00D16FEA"/>
    <w:rsid w:val="00D170AC"/>
    <w:rsid w:val="00D17EBD"/>
    <w:rsid w:val="00D20654"/>
    <w:rsid w:val="00D2165B"/>
    <w:rsid w:val="00D219F9"/>
    <w:rsid w:val="00D21A90"/>
    <w:rsid w:val="00D21F08"/>
    <w:rsid w:val="00D22B01"/>
    <w:rsid w:val="00D22B90"/>
    <w:rsid w:val="00D23E2B"/>
    <w:rsid w:val="00D24031"/>
    <w:rsid w:val="00D24431"/>
    <w:rsid w:val="00D2572A"/>
    <w:rsid w:val="00D25798"/>
    <w:rsid w:val="00D276AD"/>
    <w:rsid w:val="00D27843"/>
    <w:rsid w:val="00D31DAE"/>
    <w:rsid w:val="00D34286"/>
    <w:rsid w:val="00D345A9"/>
    <w:rsid w:val="00D34605"/>
    <w:rsid w:val="00D34ED1"/>
    <w:rsid w:val="00D35F8F"/>
    <w:rsid w:val="00D3665B"/>
    <w:rsid w:val="00D3670B"/>
    <w:rsid w:val="00D36B0C"/>
    <w:rsid w:val="00D36D66"/>
    <w:rsid w:val="00D371A9"/>
    <w:rsid w:val="00D4135D"/>
    <w:rsid w:val="00D43253"/>
    <w:rsid w:val="00D44E67"/>
    <w:rsid w:val="00D451D5"/>
    <w:rsid w:val="00D46742"/>
    <w:rsid w:val="00D47EAC"/>
    <w:rsid w:val="00D50866"/>
    <w:rsid w:val="00D517DC"/>
    <w:rsid w:val="00D52443"/>
    <w:rsid w:val="00D53230"/>
    <w:rsid w:val="00D54283"/>
    <w:rsid w:val="00D54C3C"/>
    <w:rsid w:val="00D5549C"/>
    <w:rsid w:val="00D56ABE"/>
    <w:rsid w:val="00D56C0B"/>
    <w:rsid w:val="00D57ABA"/>
    <w:rsid w:val="00D57DFC"/>
    <w:rsid w:val="00D60036"/>
    <w:rsid w:val="00D60414"/>
    <w:rsid w:val="00D606EC"/>
    <w:rsid w:val="00D60715"/>
    <w:rsid w:val="00D621FC"/>
    <w:rsid w:val="00D62315"/>
    <w:rsid w:val="00D62F78"/>
    <w:rsid w:val="00D634ED"/>
    <w:rsid w:val="00D6537F"/>
    <w:rsid w:val="00D6797E"/>
    <w:rsid w:val="00D7093C"/>
    <w:rsid w:val="00D7136D"/>
    <w:rsid w:val="00D73270"/>
    <w:rsid w:val="00D7355A"/>
    <w:rsid w:val="00D73B7E"/>
    <w:rsid w:val="00D73F8D"/>
    <w:rsid w:val="00D74053"/>
    <w:rsid w:val="00D7406C"/>
    <w:rsid w:val="00D74397"/>
    <w:rsid w:val="00D7582E"/>
    <w:rsid w:val="00D75A60"/>
    <w:rsid w:val="00D768E5"/>
    <w:rsid w:val="00D7724D"/>
    <w:rsid w:val="00D778B7"/>
    <w:rsid w:val="00D8141B"/>
    <w:rsid w:val="00D81807"/>
    <w:rsid w:val="00D82A23"/>
    <w:rsid w:val="00D82D60"/>
    <w:rsid w:val="00D85C7A"/>
    <w:rsid w:val="00D85F7B"/>
    <w:rsid w:val="00D86265"/>
    <w:rsid w:val="00D862FE"/>
    <w:rsid w:val="00D907CE"/>
    <w:rsid w:val="00D91B47"/>
    <w:rsid w:val="00D92047"/>
    <w:rsid w:val="00D94452"/>
    <w:rsid w:val="00D954CB"/>
    <w:rsid w:val="00D962FD"/>
    <w:rsid w:val="00D96E7A"/>
    <w:rsid w:val="00D976B4"/>
    <w:rsid w:val="00D97909"/>
    <w:rsid w:val="00DA04C7"/>
    <w:rsid w:val="00DA1639"/>
    <w:rsid w:val="00DA196C"/>
    <w:rsid w:val="00DA1D68"/>
    <w:rsid w:val="00DA27BF"/>
    <w:rsid w:val="00DA2DB7"/>
    <w:rsid w:val="00DA3DB7"/>
    <w:rsid w:val="00DA52CA"/>
    <w:rsid w:val="00DA5E63"/>
    <w:rsid w:val="00DA6726"/>
    <w:rsid w:val="00DA6800"/>
    <w:rsid w:val="00DA6E63"/>
    <w:rsid w:val="00DA72EB"/>
    <w:rsid w:val="00DA7CBA"/>
    <w:rsid w:val="00DB15EA"/>
    <w:rsid w:val="00DB215B"/>
    <w:rsid w:val="00DB2443"/>
    <w:rsid w:val="00DB2BB0"/>
    <w:rsid w:val="00DB362D"/>
    <w:rsid w:val="00DB38A7"/>
    <w:rsid w:val="00DB5168"/>
    <w:rsid w:val="00DB5A06"/>
    <w:rsid w:val="00DB6157"/>
    <w:rsid w:val="00DB7BE7"/>
    <w:rsid w:val="00DC076B"/>
    <w:rsid w:val="00DC142F"/>
    <w:rsid w:val="00DC21F7"/>
    <w:rsid w:val="00DC328A"/>
    <w:rsid w:val="00DC3E21"/>
    <w:rsid w:val="00DC4286"/>
    <w:rsid w:val="00DC4D7B"/>
    <w:rsid w:val="00DC552C"/>
    <w:rsid w:val="00DC5616"/>
    <w:rsid w:val="00DC6340"/>
    <w:rsid w:val="00DC7867"/>
    <w:rsid w:val="00DC7E83"/>
    <w:rsid w:val="00DD03E9"/>
    <w:rsid w:val="00DD07ED"/>
    <w:rsid w:val="00DD10BE"/>
    <w:rsid w:val="00DD1FD9"/>
    <w:rsid w:val="00DD20D9"/>
    <w:rsid w:val="00DD22DF"/>
    <w:rsid w:val="00DD2CAF"/>
    <w:rsid w:val="00DD6CAC"/>
    <w:rsid w:val="00DD6F1C"/>
    <w:rsid w:val="00DD7A09"/>
    <w:rsid w:val="00DD7A7C"/>
    <w:rsid w:val="00DD7C49"/>
    <w:rsid w:val="00DE0219"/>
    <w:rsid w:val="00DE027F"/>
    <w:rsid w:val="00DE2A8C"/>
    <w:rsid w:val="00DE3E4D"/>
    <w:rsid w:val="00DE411E"/>
    <w:rsid w:val="00DE43A0"/>
    <w:rsid w:val="00DE51F2"/>
    <w:rsid w:val="00DE59D5"/>
    <w:rsid w:val="00DE5DA7"/>
    <w:rsid w:val="00DE5ED5"/>
    <w:rsid w:val="00DE5F24"/>
    <w:rsid w:val="00DE6E80"/>
    <w:rsid w:val="00DE75E4"/>
    <w:rsid w:val="00DF0061"/>
    <w:rsid w:val="00DF0EC2"/>
    <w:rsid w:val="00DF1820"/>
    <w:rsid w:val="00DF430E"/>
    <w:rsid w:val="00DF53BB"/>
    <w:rsid w:val="00DF5453"/>
    <w:rsid w:val="00DF559C"/>
    <w:rsid w:val="00DF6BEF"/>
    <w:rsid w:val="00DF7544"/>
    <w:rsid w:val="00E008DB"/>
    <w:rsid w:val="00E00A43"/>
    <w:rsid w:val="00E01490"/>
    <w:rsid w:val="00E01A4A"/>
    <w:rsid w:val="00E03051"/>
    <w:rsid w:val="00E038C4"/>
    <w:rsid w:val="00E03AD2"/>
    <w:rsid w:val="00E0429B"/>
    <w:rsid w:val="00E04301"/>
    <w:rsid w:val="00E05996"/>
    <w:rsid w:val="00E05A8F"/>
    <w:rsid w:val="00E06053"/>
    <w:rsid w:val="00E07A59"/>
    <w:rsid w:val="00E07C5B"/>
    <w:rsid w:val="00E1058B"/>
    <w:rsid w:val="00E107F8"/>
    <w:rsid w:val="00E10DA4"/>
    <w:rsid w:val="00E13985"/>
    <w:rsid w:val="00E13DAA"/>
    <w:rsid w:val="00E13DDC"/>
    <w:rsid w:val="00E142F2"/>
    <w:rsid w:val="00E150DA"/>
    <w:rsid w:val="00E1593A"/>
    <w:rsid w:val="00E16214"/>
    <w:rsid w:val="00E1659E"/>
    <w:rsid w:val="00E17AD7"/>
    <w:rsid w:val="00E17CEC"/>
    <w:rsid w:val="00E20EC9"/>
    <w:rsid w:val="00E212AD"/>
    <w:rsid w:val="00E21794"/>
    <w:rsid w:val="00E22E88"/>
    <w:rsid w:val="00E22F98"/>
    <w:rsid w:val="00E235DA"/>
    <w:rsid w:val="00E235F3"/>
    <w:rsid w:val="00E24493"/>
    <w:rsid w:val="00E247EE"/>
    <w:rsid w:val="00E25DE4"/>
    <w:rsid w:val="00E25E0B"/>
    <w:rsid w:val="00E25FBD"/>
    <w:rsid w:val="00E304F1"/>
    <w:rsid w:val="00E31B3C"/>
    <w:rsid w:val="00E31BCB"/>
    <w:rsid w:val="00E338CB"/>
    <w:rsid w:val="00E346B4"/>
    <w:rsid w:val="00E3481B"/>
    <w:rsid w:val="00E3571E"/>
    <w:rsid w:val="00E358B9"/>
    <w:rsid w:val="00E3770A"/>
    <w:rsid w:val="00E37AED"/>
    <w:rsid w:val="00E37B4B"/>
    <w:rsid w:val="00E37CD4"/>
    <w:rsid w:val="00E4049D"/>
    <w:rsid w:val="00E40902"/>
    <w:rsid w:val="00E40D06"/>
    <w:rsid w:val="00E41ACF"/>
    <w:rsid w:val="00E42C5B"/>
    <w:rsid w:val="00E42C97"/>
    <w:rsid w:val="00E42E17"/>
    <w:rsid w:val="00E42F93"/>
    <w:rsid w:val="00E44110"/>
    <w:rsid w:val="00E456BA"/>
    <w:rsid w:val="00E46B05"/>
    <w:rsid w:val="00E47D03"/>
    <w:rsid w:val="00E47F03"/>
    <w:rsid w:val="00E50321"/>
    <w:rsid w:val="00E50E3D"/>
    <w:rsid w:val="00E51764"/>
    <w:rsid w:val="00E51784"/>
    <w:rsid w:val="00E51B40"/>
    <w:rsid w:val="00E52533"/>
    <w:rsid w:val="00E52A6D"/>
    <w:rsid w:val="00E52AF0"/>
    <w:rsid w:val="00E52AF6"/>
    <w:rsid w:val="00E5332F"/>
    <w:rsid w:val="00E5375C"/>
    <w:rsid w:val="00E53D28"/>
    <w:rsid w:val="00E5520D"/>
    <w:rsid w:val="00E55D15"/>
    <w:rsid w:val="00E5690A"/>
    <w:rsid w:val="00E610FB"/>
    <w:rsid w:val="00E61B97"/>
    <w:rsid w:val="00E634A6"/>
    <w:rsid w:val="00E6373D"/>
    <w:rsid w:val="00E6385F"/>
    <w:rsid w:val="00E64265"/>
    <w:rsid w:val="00E657E4"/>
    <w:rsid w:val="00E65995"/>
    <w:rsid w:val="00E65FFE"/>
    <w:rsid w:val="00E667BA"/>
    <w:rsid w:val="00E7075C"/>
    <w:rsid w:val="00E71897"/>
    <w:rsid w:val="00E71AD6"/>
    <w:rsid w:val="00E71BC7"/>
    <w:rsid w:val="00E72326"/>
    <w:rsid w:val="00E73025"/>
    <w:rsid w:val="00E733A6"/>
    <w:rsid w:val="00E75030"/>
    <w:rsid w:val="00E77580"/>
    <w:rsid w:val="00E8148F"/>
    <w:rsid w:val="00E81694"/>
    <w:rsid w:val="00E8199A"/>
    <w:rsid w:val="00E819F3"/>
    <w:rsid w:val="00E81C71"/>
    <w:rsid w:val="00E826F2"/>
    <w:rsid w:val="00E82A8E"/>
    <w:rsid w:val="00E83501"/>
    <w:rsid w:val="00E839B0"/>
    <w:rsid w:val="00E8418A"/>
    <w:rsid w:val="00E845BF"/>
    <w:rsid w:val="00E84870"/>
    <w:rsid w:val="00E85541"/>
    <w:rsid w:val="00E85CAF"/>
    <w:rsid w:val="00E86B05"/>
    <w:rsid w:val="00E86C10"/>
    <w:rsid w:val="00E86C7A"/>
    <w:rsid w:val="00E870AB"/>
    <w:rsid w:val="00E90C2C"/>
    <w:rsid w:val="00E90DE7"/>
    <w:rsid w:val="00E910E3"/>
    <w:rsid w:val="00E924C0"/>
    <w:rsid w:val="00E94C02"/>
    <w:rsid w:val="00E94D6D"/>
    <w:rsid w:val="00E953AB"/>
    <w:rsid w:val="00E96428"/>
    <w:rsid w:val="00E971A4"/>
    <w:rsid w:val="00E9785F"/>
    <w:rsid w:val="00EA013B"/>
    <w:rsid w:val="00EA0CE1"/>
    <w:rsid w:val="00EA20D5"/>
    <w:rsid w:val="00EA271F"/>
    <w:rsid w:val="00EA2BF0"/>
    <w:rsid w:val="00EA2FF3"/>
    <w:rsid w:val="00EA3022"/>
    <w:rsid w:val="00EA34F7"/>
    <w:rsid w:val="00EA3AA7"/>
    <w:rsid w:val="00EA5620"/>
    <w:rsid w:val="00EA5F84"/>
    <w:rsid w:val="00EA64AF"/>
    <w:rsid w:val="00EA69B3"/>
    <w:rsid w:val="00EA7402"/>
    <w:rsid w:val="00EA7A23"/>
    <w:rsid w:val="00EB034F"/>
    <w:rsid w:val="00EB0806"/>
    <w:rsid w:val="00EB2312"/>
    <w:rsid w:val="00EB305D"/>
    <w:rsid w:val="00EB3A78"/>
    <w:rsid w:val="00EB3C77"/>
    <w:rsid w:val="00EB453B"/>
    <w:rsid w:val="00EB4B3A"/>
    <w:rsid w:val="00EB6EF9"/>
    <w:rsid w:val="00EB7C45"/>
    <w:rsid w:val="00EC052C"/>
    <w:rsid w:val="00EC1985"/>
    <w:rsid w:val="00EC2155"/>
    <w:rsid w:val="00EC2761"/>
    <w:rsid w:val="00EC33F8"/>
    <w:rsid w:val="00EC3FFE"/>
    <w:rsid w:val="00EC4203"/>
    <w:rsid w:val="00EC4E2D"/>
    <w:rsid w:val="00EC5F65"/>
    <w:rsid w:val="00EC6D3B"/>
    <w:rsid w:val="00EC79BD"/>
    <w:rsid w:val="00EC7E4A"/>
    <w:rsid w:val="00EC7FB7"/>
    <w:rsid w:val="00ED08DA"/>
    <w:rsid w:val="00ED0F39"/>
    <w:rsid w:val="00ED1620"/>
    <w:rsid w:val="00ED176E"/>
    <w:rsid w:val="00ED1A4D"/>
    <w:rsid w:val="00ED1DA6"/>
    <w:rsid w:val="00ED2237"/>
    <w:rsid w:val="00ED2E4C"/>
    <w:rsid w:val="00ED3B16"/>
    <w:rsid w:val="00ED3F28"/>
    <w:rsid w:val="00ED64A2"/>
    <w:rsid w:val="00ED64C5"/>
    <w:rsid w:val="00ED7A51"/>
    <w:rsid w:val="00ED7DCC"/>
    <w:rsid w:val="00EE0191"/>
    <w:rsid w:val="00EE0EA2"/>
    <w:rsid w:val="00EE2188"/>
    <w:rsid w:val="00EE2A82"/>
    <w:rsid w:val="00EE3CD1"/>
    <w:rsid w:val="00EE42DA"/>
    <w:rsid w:val="00EE55CF"/>
    <w:rsid w:val="00EE58F0"/>
    <w:rsid w:val="00EE5B32"/>
    <w:rsid w:val="00EE7247"/>
    <w:rsid w:val="00EE7815"/>
    <w:rsid w:val="00EE7BE7"/>
    <w:rsid w:val="00EF0D1B"/>
    <w:rsid w:val="00EF1308"/>
    <w:rsid w:val="00EF35AB"/>
    <w:rsid w:val="00EF3948"/>
    <w:rsid w:val="00EF46BD"/>
    <w:rsid w:val="00EF5197"/>
    <w:rsid w:val="00EF5FD0"/>
    <w:rsid w:val="00EF60E9"/>
    <w:rsid w:val="00EF64C5"/>
    <w:rsid w:val="00EF688C"/>
    <w:rsid w:val="00EF7405"/>
    <w:rsid w:val="00EF7546"/>
    <w:rsid w:val="00EF75D7"/>
    <w:rsid w:val="00EF7E59"/>
    <w:rsid w:val="00F006C4"/>
    <w:rsid w:val="00F00A49"/>
    <w:rsid w:val="00F00E2A"/>
    <w:rsid w:val="00F0109A"/>
    <w:rsid w:val="00F01C63"/>
    <w:rsid w:val="00F0259D"/>
    <w:rsid w:val="00F02771"/>
    <w:rsid w:val="00F0587C"/>
    <w:rsid w:val="00F06110"/>
    <w:rsid w:val="00F06229"/>
    <w:rsid w:val="00F0647C"/>
    <w:rsid w:val="00F0722F"/>
    <w:rsid w:val="00F120B5"/>
    <w:rsid w:val="00F12753"/>
    <w:rsid w:val="00F1376F"/>
    <w:rsid w:val="00F13D1F"/>
    <w:rsid w:val="00F147C2"/>
    <w:rsid w:val="00F14CC1"/>
    <w:rsid w:val="00F15C54"/>
    <w:rsid w:val="00F1638C"/>
    <w:rsid w:val="00F16420"/>
    <w:rsid w:val="00F17AEB"/>
    <w:rsid w:val="00F17D79"/>
    <w:rsid w:val="00F20B43"/>
    <w:rsid w:val="00F20E3B"/>
    <w:rsid w:val="00F21877"/>
    <w:rsid w:val="00F21C68"/>
    <w:rsid w:val="00F21EEA"/>
    <w:rsid w:val="00F234F6"/>
    <w:rsid w:val="00F23960"/>
    <w:rsid w:val="00F242EB"/>
    <w:rsid w:val="00F2448A"/>
    <w:rsid w:val="00F25C92"/>
    <w:rsid w:val="00F25CBC"/>
    <w:rsid w:val="00F25CEB"/>
    <w:rsid w:val="00F26A0A"/>
    <w:rsid w:val="00F270C9"/>
    <w:rsid w:val="00F327AE"/>
    <w:rsid w:val="00F36466"/>
    <w:rsid w:val="00F370A6"/>
    <w:rsid w:val="00F37BCC"/>
    <w:rsid w:val="00F4088B"/>
    <w:rsid w:val="00F40970"/>
    <w:rsid w:val="00F40C25"/>
    <w:rsid w:val="00F41212"/>
    <w:rsid w:val="00F41485"/>
    <w:rsid w:val="00F41AF2"/>
    <w:rsid w:val="00F42F35"/>
    <w:rsid w:val="00F434A2"/>
    <w:rsid w:val="00F43682"/>
    <w:rsid w:val="00F43817"/>
    <w:rsid w:val="00F43E9C"/>
    <w:rsid w:val="00F4410B"/>
    <w:rsid w:val="00F44676"/>
    <w:rsid w:val="00F44969"/>
    <w:rsid w:val="00F44E74"/>
    <w:rsid w:val="00F452BA"/>
    <w:rsid w:val="00F457A1"/>
    <w:rsid w:val="00F463A3"/>
    <w:rsid w:val="00F46662"/>
    <w:rsid w:val="00F46987"/>
    <w:rsid w:val="00F47209"/>
    <w:rsid w:val="00F5036E"/>
    <w:rsid w:val="00F505F1"/>
    <w:rsid w:val="00F50C9E"/>
    <w:rsid w:val="00F51555"/>
    <w:rsid w:val="00F5271D"/>
    <w:rsid w:val="00F52896"/>
    <w:rsid w:val="00F529AF"/>
    <w:rsid w:val="00F52F95"/>
    <w:rsid w:val="00F543E8"/>
    <w:rsid w:val="00F54941"/>
    <w:rsid w:val="00F55159"/>
    <w:rsid w:val="00F5520A"/>
    <w:rsid w:val="00F556D9"/>
    <w:rsid w:val="00F55941"/>
    <w:rsid w:val="00F56306"/>
    <w:rsid w:val="00F5680A"/>
    <w:rsid w:val="00F56B31"/>
    <w:rsid w:val="00F570BB"/>
    <w:rsid w:val="00F60402"/>
    <w:rsid w:val="00F607DB"/>
    <w:rsid w:val="00F607F1"/>
    <w:rsid w:val="00F610D4"/>
    <w:rsid w:val="00F61317"/>
    <w:rsid w:val="00F61E49"/>
    <w:rsid w:val="00F63842"/>
    <w:rsid w:val="00F64706"/>
    <w:rsid w:val="00F64BAC"/>
    <w:rsid w:val="00F65395"/>
    <w:rsid w:val="00F6624F"/>
    <w:rsid w:val="00F6667B"/>
    <w:rsid w:val="00F6678C"/>
    <w:rsid w:val="00F67607"/>
    <w:rsid w:val="00F67F39"/>
    <w:rsid w:val="00F7155C"/>
    <w:rsid w:val="00F716E4"/>
    <w:rsid w:val="00F71B9A"/>
    <w:rsid w:val="00F71D1C"/>
    <w:rsid w:val="00F7279B"/>
    <w:rsid w:val="00F72E02"/>
    <w:rsid w:val="00F72ED1"/>
    <w:rsid w:val="00F73B9A"/>
    <w:rsid w:val="00F73E03"/>
    <w:rsid w:val="00F74291"/>
    <w:rsid w:val="00F7460A"/>
    <w:rsid w:val="00F74E43"/>
    <w:rsid w:val="00F75025"/>
    <w:rsid w:val="00F75141"/>
    <w:rsid w:val="00F76906"/>
    <w:rsid w:val="00F779FF"/>
    <w:rsid w:val="00F80D05"/>
    <w:rsid w:val="00F81655"/>
    <w:rsid w:val="00F81E97"/>
    <w:rsid w:val="00F82D95"/>
    <w:rsid w:val="00F832DA"/>
    <w:rsid w:val="00F8347E"/>
    <w:rsid w:val="00F846E1"/>
    <w:rsid w:val="00F853B0"/>
    <w:rsid w:val="00F85855"/>
    <w:rsid w:val="00F86149"/>
    <w:rsid w:val="00F861D5"/>
    <w:rsid w:val="00F867EC"/>
    <w:rsid w:val="00F86938"/>
    <w:rsid w:val="00F90BA4"/>
    <w:rsid w:val="00F91220"/>
    <w:rsid w:val="00F92473"/>
    <w:rsid w:val="00F92736"/>
    <w:rsid w:val="00F96BB6"/>
    <w:rsid w:val="00F96D42"/>
    <w:rsid w:val="00F96F09"/>
    <w:rsid w:val="00F9705E"/>
    <w:rsid w:val="00FA0286"/>
    <w:rsid w:val="00FA1D6F"/>
    <w:rsid w:val="00FA2561"/>
    <w:rsid w:val="00FA35B0"/>
    <w:rsid w:val="00FA3FB5"/>
    <w:rsid w:val="00FA4E67"/>
    <w:rsid w:val="00FA5943"/>
    <w:rsid w:val="00FA595E"/>
    <w:rsid w:val="00FA59EB"/>
    <w:rsid w:val="00FA61E0"/>
    <w:rsid w:val="00FA68F1"/>
    <w:rsid w:val="00FA7944"/>
    <w:rsid w:val="00FA796E"/>
    <w:rsid w:val="00FA7CE4"/>
    <w:rsid w:val="00FB039E"/>
    <w:rsid w:val="00FB35D1"/>
    <w:rsid w:val="00FB36BB"/>
    <w:rsid w:val="00FB4439"/>
    <w:rsid w:val="00FB5A36"/>
    <w:rsid w:val="00FB6DE4"/>
    <w:rsid w:val="00FB7016"/>
    <w:rsid w:val="00FB73EC"/>
    <w:rsid w:val="00FC0229"/>
    <w:rsid w:val="00FC076E"/>
    <w:rsid w:val="00FC0D8B"/>
    <w:rsid w:val="00FC11E4"/>
    <w:rsid w:val="00FC2A13"/>
    <w:rsid w:val="00FC2E8F"/>
    <w:rsid w:val="00FC43DC"/>
    <w:rsid w:val="00FC4738"/>
    <w:rsid w:val="00FC4768"/>
    <w:rsid w:val="00FC48EA"/>
    <w:rsid w:val="00FC5A4D"/>
    <w:rsid w:val="00FD0A14"/>
    <w:rsid w:val="00FD277E"/>
    <w:rsid w:val="00FD27D5"/>
    <w:rsid w:val="00FD2EE4"/>
    <w:rsid w:val="00FD3134"/>
    <w:rsid w:val="00FD3314"/>
    <w:rsid w:val="00FD33A9"/>
    <w:rsid w:val="00FD3636"/>
    <w:rsid w:val="00FD3BAA"/>
    <w:rsid w:val="00FD5EFC"/>
    <w:rsid w:val="00FD6533"/>
    <w:rsid w:val="00FD6A6F"/>
    <w:rsid w:val="00FD6DFF"/>
    <w:rsid w:val="00FD718D"/>
    <w:rsid w:val="00FD7A12"/>
    <w:rsid w:val="00FD7F09"/>
    <w:rsid w:val="00FD7FE2"/>
    <w:rsid w:val="00FE0704"/>
    <w:rsid w:val="00FE1FE6"/>
    <w:rsid w:val="00FE32AA"/>
    <w:rsid w:val="00FE7A18"/>
    <w:rsid w:val="00FE7A61"/>
    <w:rsid w:val="00FF0D5F"/>
    <w:rsid w:val="00FF145A"/>
    <w:rsid w:val="00FF1574"/>
    <w:rsid w:val="00FF165E"/>
    <w:rsid w:val="00FF16C9"/>
    <w:rsid w:val="00FF1D21"/>
    <w:rsid w:val="00FF21D7"/>
    <w:rsid w:val="00FF221D"/>
    <w:rsid w:val="00FF228F"/>
    <w:rsid w:val="00FF271F"/>
    <w:rsid w:val="00FF2AE8"/>
    <w:rsid w:val="00FF363D"/>
    <w:rsid w:val="00FF3B21"/>
    <w:rsid w:val="00FF3D88"/>
    <w:rsid w:val="00FF3F66"/>
    <w:rsid w:val="00FF5152"/>
    <w:rsid w:val="00FF5AF5"/>
    <w:rsid w:val="00FF6213"/>
    <w:rsid w:val="00FF6319"/>
    <w:rsid w:val="00FF685A"/>
    <w:rsid w:val="00FF7548"/>
    <w:rsid w:val="00FF75E0"/>
    <w:rsid w:val="00FF7A50"/>
    <w:rsid w:val="00FF7B43"/>
    <w:rsid w:val="00FF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A"/>
    <w:pPr>
      <w:spacing w:line="256" w:lineRule="auto"/>
    </w:pPr>
    <w:rPr>
      <w:rFonts w:ascii="Times New Roman" w:hAnsi="Times New Roman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C5A"/>
    <w:pPr>
      <w:keepNext/>
      <w:keepLines/>
      <w:spacing w:before="200" w:after="0"/>
      <w:outlineLvl w:val="2"/>
    </w:pPr>
    <w:rPr>
      <w:rFonts w:ascii="Lucida Console" w:eastAsiaTheme="majorEastAsia" w:hAnsi="Lucida Console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0F7C5A"/>
    <w:rPr>
      <w:rFonts w:ascii="Lucida Console" w:eastAsiaTheme="majorEastAsia" w:hAnsi="Lucida Console" w:cstheme="majorBidi"/>
      <w:b/>
      <w:bCs/>
      <w:sz w:val="24"/>
    </w:rPr>
  </w:style>
  <w:style w:type="paragraph" w:styleId="Paragraphedeliste">
    <w:name w:val="List Paragraph"/>
    <w:basedOn w:val="Normal"/>
    <w:uiPriority w:val="34"/>
    <w:qFormat/>
    <w:rsid w:val="000F7C5A"/>
    <w:pPr>
      <w:ind w:left="720"/>
      <w:contextualSpacing/>
    </w:pPr>
  </w:style>
  <w:style w:type="paragraph" w:styleId="Sansinterligne">
    <w:name w:val="No Spacing"/>
    <w:uiPriority w:val="1"/>
    <w:qFormat/>
    <w:rsid w:val="00292046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C5A"/>
    <w:pPr>
      <w:spacing w:line="256" w:lineRule="auto"/>
    </w:pPr>
    <w:rPr>
      <w:rFonts w:ascii="Times New Roman" w:hAnsi="Times New Roman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C5A"/>
    <w:pPr>
      <w:keepNext/>
      <w:keepLines/>
      <w:spacing w:before="200" w:after="0"/>
      <w:outlineLvl w:val="2"/>
    </w:pPr>
    <w:rPr>
      <w:rFonts w:ascii="Lucida Console" w:eastAsiaTheme="majorEastAsia" w:hAnsi="Lucida Console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81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693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0F7C5A"/>
    <w:rPr>
      <w:rFonts w:ascii="Lucida Console" w:eastAsiaTheme="majorEastAsia" w:hAnsi="Lucida Console" w:cstheme="majorBidi"/>
      <w:b/>
      <w:bCs/>
      <w:sz w:val="24"/>
    </w:rPr>
  </w:style>
  <w:style w:type="paragraph" w:styleId="Paragraphedeliste">
    <w:name w:val="List Paragraph"/>
    <w:basedOn w:val="Normal"/>
    <w:uiPriority w:val="34"/>
    <w:qFormat/>
    <w:rsid w:val="000F7C5A"/>
    <w:pPr>
      <w:ind w:left="720"/>
      <w:contextualSpacing/>
    </w:pPr>
  </w:style>
  <w:style w:type="paragraph" w:styleId="Sansinterligne">
    <w:name w:val="No Spacing"/>
    <w:uiPriority w:val="1"/>
    <w:qFormat/>
    <w:rsid w:val="00292046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ojet%20fin%20d'&#233;tudes%20Djiga\POC_Collaborer\Collabore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FB5D8-DF5C-4FF3-BD9E-4BDE3F84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Collaborer</Template>
  <TotalTime>155</TotalTime>
  <Pages>1</Pages>
  <Words>265</Words>
  <Characters>1477</Characters>
  <Application>Microsoft Office Word</Application>
  <DocSecurity>0</DocSecurity>
  <Lines>36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Djiga Sene</dc:creator>
  <cp:lastModifiedBy>Djiga Sene</cp:lastModifiedBy>
  <cp:revision>27</cp:revision>
  <dcterms:created xsi:type="dcterms:W3CDTF">2016-11-13T00:09:00Z</dcterms:created>
  <dcterms:modified xsi:type="dcterms:W3CDTF">2016-12-20T01:29:00Z</dcterms:modified>
</cp:coreProperties>
</file>